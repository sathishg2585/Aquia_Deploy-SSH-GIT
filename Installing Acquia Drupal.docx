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BF3" w:rsidRPr="006778B4" w:rsidRDefault="00200BF3" w:rsidP="00B82A52">
      <w:pPr>
        <w:rPr>
          <w:rFonts w:asciiTheme="minorHAnsi" w:hAnsiTheme="minorHAnsi"/>
          <w:color w:val="404040" w:themeColor="text1" w:themeTint="BF"/>
        </w:rPr>
      </w:pPr>
    </w:p>
    <w:p w:rsidR="00200BF3" w:rsidRPr="006778B4" w:rsidRDefault="00200BF3" w:rsidP="00200BF3">
      <w:pPr>
        <w:rPr>
          <w:rFonts w:asciiTheme="minorHAnsi" w:hAnsiTheme="minorHAnsi"/>
          <w:color w:val="404040" w:themeColor="text1" w:themeTint="BF"/>
        </w:rPr>
      </w:pPr>
    </w:p>
    <w:p w:rsidR="00200BF3" w:rsidRPr="006778B4" w:rsidRDefault="00200BF3" w:rsidP="00200BF3">
      <w:pPr>
        <w:rPr>
          <w:rFonts w:asciiTheme="minorHAnsi" w:hAnsiTheme="minorHAnsi"/>
          <w:color w:val="404040" w:themeColor="text1" w:themeTint="BF"/>
        </w:rPr>
      </w:pPr>
    </w:p>
    <w:p w:rsidR="00200BF3" w:rsidRPr="006778B4" w:rsidRDefault="00200BF3" w:rsidP="00200BF3">
      <w:pPr>
        <w:rPr>
          <w:rFonts w:asciiTheme="minorHAnsi" w:hAnsiTheme="minorHAnsi"/>
          <w:color w:val="404040" w:themeColor="text1" w:themeTint="BF"/>
        </w:rPr>
      </w:pPr>
    </w:p>
    <w:p w:rsidR="00200BF3" w:rsidRPr="006778B4" w:rsidRDefault="00200BF3" w:rsidP="00200BF3">
      <w:pPr>
        <w:rPr>
          <w:rFonts w:asciiTheme="minorHAnsi" w:hAnsiTheme="minorHAnsi"/>
          <w:color w:val="404040" w:themeColor="text1" w:themeTint="BF"/>
        </w:rPr>
      </w:pPr>
    </w:p>
    <w:p w:rsidR="00200BF3" w:rsidRPr="006778B4" w:rsidRDefault="00200BF3" w:rsidP="00200BF3">
      <w:pPr>
        <w:rPr>
          <w:rFonts w:asciiTheme="minorHAnsi" w:hAnsiTheme="minorHAnsi"/>
          <w:color w:val="404040" w:themeColor="text1" w:themeTint="BF"/>
        </w:rPr>
      </w:pPr>
    </w:p>
    <w:p w:rsidR="00200BF3" w:rsidRPr="006778B4" w:rsidRDefault="00200BF3" w:rsidP="00200BF3">
      <w:pPr>
        <w:rPr>
          <w:rFonts w:asciiTheme="minorHAnsi" w:hAnsiTheme="minorHAnsi"/>
          <w:color w:val="404040" w:themeColor="text1" w:themeTint="BF"/>
        </w:rPr>
      </w:pPr>
    </w:p>
    <w:p w:rsidR="00200BF3" w:rsidRPr="006778B4" w:rsidRDefault="00200BF3" w:rsidP="00200BF3">
      <w:pPr>
        <w:rPr>
          <w:rFonts w:asciiTheme="minorHAnsi" w:hAnsiTheme="minorHAnsi"/>
          <w:color w:val="404040" w:themeColor="text1" w:themeTint="BF"/>
        </w:rPr>
      </w:pPr>
    </w:p>
    <w:p w:rsidR="00200BF3" w:rsidRPr="006778B4" w:rsidRDefault="00200BF3" w:rsidP="00200BF3">
      <w:pPr>
        <w:rPr>
          <w:rFonts w:asciiTheme="minorHAnsi" w:hAnsiTheme="minorHAnsi"/>
          <w:color w:val="404040" w:themeColor="text1" w:themeTint="BF"/>
        </w:rPr>
      </w:pPr>
    </w:p>
    <w:p w:rsidR="00200BF3" w:rsidRPr="006778B4" w:rsidRDefault="00200BF3" w:rsidP="00200BF3">
      <w:pPr>
        <w:rPr>
          <w:rFonts w:asciiTheme="minorHAnsi" w:hAnsiTheme="minorHAnsi"/>
          <w:color w:val="404040" w:themeColor="text1" w:themeTint="BF"/>
        </w:rPr>
      </w:pPr>
    </w:p>
    <w:p w:rsidR="00200BF3" w:rsidRPr="006778B4" w:rsidRDefault="00200BF3" w:rsidP="00200BF3">
      <w:pPr>
        <w:rPr>
          <w:rFonts w:asciiTheme="minorHAnsi" w:hAnsiTheme="minorHAnsi"/>
          <w:color w:val="404040" w:themeColor="text1" w:themeTint="BF"/>
        </w:rPr>
      </w:pPr>
    </w:p>
    <w:p w:rsidR="00200BF3" w:rsidRPr="006778B4" w:rsidRDefault="00200BF3" w:rsidP="00200BF3">
      <w:pPr>
        <w:rPr>
          <w:rFonts w:asciiTheme="minorHAnsi" w:hAnsiTheme="minorHAnsi"/>
          <w:color w:val="404040" w:themeColor="text1" w:themeTint="BF"/>
        </w:rPr>
      </w:pPr>
    </w:p>
    <w:p w:rsidR="00200BF3" w:rsidRPr="006778B4" w:rsidRDefault="00200BF3" w:rsidP="00200BF3">
      <w:pPr>
        <w:rPr>
          <w:rFonts w:asciiTheme="minorHAnsi" w:hAnsiTheme="minorHAnsi"/>
          <w:color w:val="404040" w:themeColor="text1" w:themeTint="BF"/>
        </w:rPr>
      </w:pPr>
    </w:p>
    <w:p w:rsidR="00200BF3" w:rsidRPr="006778B4" w:rsidRDefault="00200BF3" w:rsidP="00200BF3">
      <w:pPr>
        <w:rPr>
          <w:rFonts w:asciiTheme="minorHAnsi" w:hAnsiTheme="minorHAnsi"/>
          <w:color w:val="404040" w:themeColor="text1" w:themeTint="BF"/>
        </w:rPr>
      </w:pPr>
    </w:p>
    <w:p w:rsidR="00FD24F0" w:rsidRPr="006778B4" w:rsidRDefault="00FD24F0" w:rsidP="00200BF3">
      <w:pPr>
        <w:pStyle w:val="Heading1"/>
        <w:numPr>
          <w:ilvl w:val="0"/>
          <w:numId w:val="0"/>
        </w:numPr>
        <w:shd w:val="clear" w:color="auto" w:fill="FFFFFF"/>
        <w:spacing w:before="0" w:after="144" w:line="483" w:lineRule="atLeast"/>
        <w:ind w:left="432"/>
        <w:jc w:val="right"/>
        <w:rPr>
          <w:rFonts w:asciiTheme="minorHAnsi" w:hAnsiTheme="minorHAnsi"/>
          <w:b w:val="0"/>
          <w:bCs/>
          <w:color w:val="404040" w:themeColor="text1" w:themeTint="BF"/>
          <w:sz w:val="55"/>
          <w:szCs w:val="55"/>
        </w:rPr>
      </w:pPr>
    </w:p>
    <w:p w:rsidR="002F4183" w:rsidRDefault="002F4183" w:rsidP="002F4183">
      <w:pPr>
        <w:pStyle w:val="Heading1"/>
        <w:numPr>
          <w:ilvl w:val="0"/>
          <w:numId w:val="0"/>
        </w:numPr>
        <w:shd w:val="clear" w:color="auto" w:fill="FFFFFF"/>
        <w:spacing w:before="0" w:after="144" w:line="483" w:lineRule="atLeast"/>
        <w:ind w:left="432" w:hanging="432"/>
        <w:jc w:val="right"/>
        <w:rPr>
          <w:rFonts w:ascii="Helvetica" w:hAnsi="Helvetica" w:cs="Helvetica"/>
          <w:b w:val="0"/>
          <w:color w:val="555555"/>
          <w:sz w:val="55"/>
          <w:szCs w:val="55"/>
        </w:rPr>
      </w:pPr>
      <w:r>
        <w:rPr>
          <w:rFonts w:ascii="Helvetica" w:hAnsi="Helvetica" w:cs="Helvetica"/>
          <w:b w:val="0"/>
          <w:bCs/>
          <w:color w:val="555555"/>
          <w:sz w:val="55"/>
          <w:szCs w:val="55"/>
        </w:rPr>
        <w:t>Installing Acquia Drupal</w:t>
      </w:r>
    </w:p>
    <w:p w:rsidR="00200BF3" w:rsidRPr="006778B4" w:rsidRDefault="00200BF3" w:rsidP="00200BF3">
      <w:pPr>
        <w:pStyle w:val="Heading1"/>
        <w:numPr>
          <w:ilvl w:val="0"/>
          <w:numId w:val="0"/>
        </w:numPr>
        <w:shd w:val="clear" w:color="auto" w:fill="FFFFFF"/>
        <w:spacing w:before="0" w:after="144" w:line="483" w:lineRule="atLeast"/>
        <w:ind w:left="432"/>
        <w:jc w:val="right"/>
        <w:rPr>
          <w:rFonts w:asciiTheme="minorHAnsi" w:hAnsiTheme="minorHAnsi"/>
          <w:b w:val="0"/>
          <w:color w:val="404040" w:themeColor="text1" w:themeTint="BF"/>
          <w:sz w:val="55"/>
          <w:szCs w:val="55"/>
        </w:rPr>
      </w:pPr>
    </w:p>
    <w:p w:rsidR="0056392A" w:rsidRPr="006778B4" w:rsidRDefault="0056392A" w:rsidP="00200BF3">
      <w:pPr>
        <w:tabs>
          <w:tab w:val="left" w:pos="3390"/>
        </w:tabs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23652B" w:rsidRPr="006778B4" w:rsidRDefault="0023652B" w:rsidP="0056392A">
      <w:pPr>
        <w:rPr>
          <w:rFonts w:asciiTheme="minorHAnsi" w:hAnsiTheme="minorHAnsi"/>
          <w:color w:val="404040" w:themeColor="text1" w:themeTint="BF"/>
        </w:rPr>
      </w:pP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</w:rPr>
      </w:pPr>
    </w:p>
    <w:p w:rsidR="006778B4" w:rsidRPr="002429B4" w:rsidRDefault="006778B4" w:rsidP="00014060">
      <w:pPr>
        <w:pStyle w:val="ListParagraph"/>
        <w:numPr>
          <w:ilvl w:val="0"/>
          <w:numId w:val="43"/>
        </w:numPr>
        <w:rPr>
          <w:rFonts w:asciiTheme="minorHAnsi" w:hAnsiTheme="minorHAnsi"/>
          <w:color w:val="404040" w:themeColor="text1" w:themeTint="BF"/>
          <w:sz w:val="36"/>
          <w:szCs w:val="36"/>
          <w:shd w:val="clear" w:color="auto" w:fill="FFFFFF"/>
        </w:rPr>
      </w:pPr>
      <w:r w:rsidRPr="002429B4">
        <w:rPr>
          <w:rFonts w:asciiTheme="minorHAnsi" w:hAnsiTheme="minorHAnsi"/>
          <w:color w:val="404040" w:themeColor="text1" w:themeTint="BF"/>
          <w:sz w:val="36"/>
          <w:szCs w:val="36"/>
          <w:shd w:val="clear" w:color="auto" w:fill="FFFFFF"/>
        </w:rPr>
        <w:t>Overview</w:t>
      </w:r>
    </w:p>
    <w:p w:rsidR="006778B4" w:rsidRDefault="006778B4" w:rsidP="0056392A">
      <w:pPr>
        <w:rPr>
          <w:rFonts w:asciiTheme="minorHAnsi" w:hAnsiTheme="minorHAnsi"/>
          <w:color w:val="404040" w:themeColor="text1" w:themeTint="BF"/>
          <w:sz w:val="21"/>
          <w:szCs w:val="21"/>
          <w:shd w:val="clear" w:color="auto" w:fill="FFFFFF"/>
        </w:rPr>
      </w:pPr>
    </w:p>
    <w:p w:rsidR="007A06AB" w:rsidRPr="007A06AB" w:rsidRDefault="007A06AB" w:rsidP="007A06AB">
      <w:pPr>
        <w:rPr>
          <w:rFonts w:asciiTheme="minorHAnsi" w:hAnsiTheme="minorHAnsi"/>
          <w:color w:val="404040" w:themeColor="text1" w:themeTint="BF"/>
          <w:sz w:val="21"/>
          <w:szCs w:val="21"/>
          <w:shd w:val="clear" w:color="auto" w:fill="FFFFFF"/>
        </w:rPr>
      </w:pPr>
      <w:r w:rsidRPr="007A06AB">
        <w:rPr>
          <w:rFonts w:asciiTheme="minorHAnsi" w:hAnsiTheme="minorHAnsi"/>
          <w:color w:val="404040" w:themeColor="text1" w:themeTint="BF"/>
          <w:sz w:val="21"/>
          <w:szCs w:val="21"/>
          <w:shd w:val="clear" w:color="auto" w:fill="FFFFFF"/>
        </w:rPr>
        <w:t xml:space="preserve">Login to </w:t>
      </w:r>
      <w:hyperlink r:id="rId8" w:history="1">
        <w:r w:rsidRPr="007A06AB">
          <w:rPr>
            <w:rStyle w:val="Hyperlink"/>
            <w:rFonts w:asciiTheme="minorHAnsi" w:hAnsiTheme="minorHAnsi"/>
            <w:color w:val="404040" w:themeColor="text1" w:themeTint="BF"/>
            <w:sz w:val="21"/>
            <w:szCs w:val="21"/>
            <w:shd w:val="clear" w:color="auto" w:fill="FFFFFF"/>
          </w:rPr>
          <w:t>https://insight.acquia.com</w:t>
        </w:r>
      </w:hyperlink>
      <w:r w:rsidRPr="007A06AB">
        <w:rPr>
          <w:rFonts w:asciiTheme="minorHAnsi" w:hAnsiTheme="minorHAnsi"/>
          <w:color w:val="404040" w:themeColor="text1" w:themeTint="BF"/>
          <w:sz w:val="21"/>
          <w:szCs w:val="21"/>
          <w:shd w:val="clear" w:color="auto" w:fill="FFFFFF"/>
        </w:rPr>
        <w:t xml:space="preserve"> using the below credentials</w:t>
      </w:r>
      <w:r w:rsidR="00AA1BFD">
        <w:rPr>
          <w:rFonts w:asciiTheme="minorHAnsi" w:hAnsiTheme="minorHAnsi"/>
          <w:color w:val="404040" w:themeColor="text1" w:themeTint="BF"/>
          <w:sz w:val="21"/>
          <w:szCs w:val="21"/>
          <w:shd w:val="clear" w:color="auto" w:fill="FFFFFF"/>
        </w:rPr>
        <w:t xml:space="preserve"> and click the add site button</w:t>
      </w:r>
      <w:r w:rsidRPr="007A06AB">
        <w:rPr>
          <w:rFonts w:asciiTheme="minorHAnsi" w:hAnsiTheme="minorHAnsi"/>
          <w:color w:val="404040" w:themeColor="text1" w:themeTint="BF"/>
          <w:sz w:val="21"/>
          <w:szCs w:val="21"/>
          <w:shd w:val="clear" w:color="auto" w:fill="FFFFFF"/>
        </w:rPr>
        <w:t>.</w:t>
      </w:r>
    </w:p>
    <w:p w:rsidR="007A06AB" w:rsidRPr="007A06AB" w:rsidRDefault="007A06AB" w:rsidP="007A06AB">
      <w:pPr>
        <w:rPr>
          <w:rFonts w:asciiTheme="minorHAnsi" w:hAnsiTheme="minorHAnsi"/>
          <w:color w:val="404040" w:themeColor="text1" w:themeTint="BF"/>
          <w:sz w:val="21"/>
          <w:szCs w:val="21"/>
          <w:shd w:val="clear" w:color="auto" w:fill="FFFFFF"/>
        </w:rPr>
      </w:pPr>
    </w:p>
    <w:p w:rsidR="007A06AB" w:rsidRPr="007A06AB" w:rsidRDefault="007A06AB" w:rsidP="007A06AB">
      <w:pPr>
        <w:rPr>
          <w:rFonts w:asciiTheme="minorHAnsi" w:hAnsiTheme="minorHAnsi"/>
          <w:color w:val="404040" w:themeColor="text1" w:themeTint="BF"/>
          <w:sz w:val="21"/>
          <w:szCs w:val="21"/>
        </w:rPr>
      </w:pPr>
      <w:r w:rsidRPr="007A06AB">
        <w:rPr>
          <w:rFonts w:asciiTheme="minorHAnsi" w:hAnsiTheme="minorHAnsi"/>
          <w:color w:val="404040" w:themeColor="text1" w:themeTint="BF"/>
          <w:sz w:val="21"/>
          <w:szCs w:val="21"/>
          <w:shd w:val="clear" w:color="auto" w:fill="FFFFFF"/>
        </w:rPr>
        <w:t xml:space="preserve">Username: </w:t>
      </w:r>
      <w:r w:rsidRPr="007A06AB">
        <w:rPr>
          <w:rFonts w:asciiTheme="minorHAnsi" w:hAnsiTheme="minorHAnsi"/>
          <w:color w:val="404040" w:themeColor="text1" w:themeTint="BF"/>
          <w:sz w:val="21"/>
          <w:szCs w:val="21"/>
        </w:rPr>
        <w:t xml:space="preserve">Kuma@dp1 </w:t>
      </w:r>
    </w:p>
    <w:p w:rsidR="007A06AB" w:rsidRPr="007A06AB" w:rsidRDefault="007A06AB" w:rsidP="007A06AB">
      <w:pPr>
        <w:rPr>
          <w:rFonts w:asciiTheme="minorHAnsi" w:hAnsiTheme="minorHAnsi"/>
          <w:color w:val="404040" w:themeColor="text1" w:themeTint="BF"/>
          <w:sz w:val="21"/>
          <w:szCs w:val="21"/>
        </w:rPr>
      </w:pPr>
      <w:r w:rsidRPr="007A06AB">
        <w:rPr>
          <w:rFonts w:asciiTheme="minorHAnsi" w:hAnsiTheme="minorHAnsi"/>
          <w:color w:val="404040" w:themeColor="text1" w:themeTint="BF"/>
          <w:sz w:val="21"/>
          <w:szCs w:val="21"/>
        </w:rPr>
        <w:t>Password: k.kumaran@igate.com</w:t>
      </w: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  <w:sz w:val="21"/>
          <w:szCs w:val="21"/>
          <w:shd w:val="clear" w:color="auto" w:fill="FFFFFF"/>
        </w:rPr>
      </w:pPr>
    </w:p>
    <w:p w:rsidR="005A4332" w:rsidRDefault="005A4332" w:rsidP="005A4332">
      <w:pPr>
        <w:pStyle w:val="NormalWeb"/>
        <w:shd w:val="clear" w:color="auto" w:fill="FFFFFF"/>
        <w:spacing w:before="150" w:beforeAutospacing="0" w:after="144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5619750" cy="3895725"/>
            <wp:effectExtent l="0" t="0" r="0" b="9525"/>
            <wp:docPr id="6" name="Picture 6" descr="Create an Acquia Cloud Free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n Acquia Cloud Free accou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32" w:rsidRDefault="005A4332" w:rsidP="005A4332">
      <w:pPr>
        <w:widowControl/>
        <w:numPr>
          <w:ilvl w:val="0"/>
          <w:numId w:val="40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Enter a Site name to identify your site.</w:t>
      </w:r>
    </w:p>
    <w:p w:rsidR="005A4332" w:rsidRDefault="005A4332" w:rsidP="005A4332">
      <w:pPr>
        <w:widowControl/>
        <w:numPr>
          <w:ilvl w:val="0"/>
          <w:numId w:val="40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Select your Geographic region.</w:t>
      </w:r>
    </w:p>
    <w:p w:rsidR="005A4332" w:rsidRDefault="005A4332" w:rsidP="005A4332">
      <w:pPr>
        <w:widowControl/>
        <w:numPr>
          <w:ilvl w:val="0"/>
          <w:numId w:val="40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Enter your contact information and create a password.</w:t>
      </w:r>
    </w:p>
    <w:p w:rsidR="005A4332" w:rsidRDefault="005A4332" w:rsidP="005A4332">
      <w:pPr>
        <w:widowControl/>
        <w:numPr>
          <w:ilvl w:val="0"/>
          <w:numId w:val="40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Read and accept the terms of service.</w:t>
      </w:r>
    </w:p>
    <w:p w:rsidR="005A4332" w:rsidRDefault="005A4332" w:rsidP="005A4332">
      <w:pPr>
        <w:widowControl/>
        <w:numPr>
          <w:ilvl w:val="0"/>
          <w:numId w:val="40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Click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606060"/>
          <w:sz w:val="21"/>
          <w:szCs w:val="21"/>
        </w:rPr>
        <w:t>Create site</w:t>
      </w:r>
      <w:r>
        <w:rPr>
          <w:rFonts w:ascii="Helvetica" w:hAnsi="Helvetica" w:cs="Helvetica"/>
          <w:color w:val="555555"/>
          <w:sz w:val="21"/>
          <w:szCs w:val="21"/>
        </w:rPr>
        <w:t>. A progress wheel will appear.</w:t>
      </w:r>
    </w:p>
    <w:p w:rsidR="005A4332" w:rsidRDefault="005A4332" w:rsidP="005A4332">
      <w:pPr>
        <w:widowControl/>
        <w:numPr>
          <w:ilvl w:val="0"/>
          <w:numId w:val="40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A new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606060"/>
          <w:sz w:val="21"/>
          <w:szCs w:val="21"/>
        </w:rPr>
        <w:t>Create Site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page will load.</w:t>
      </w:r>
    </w:p>
    <w:p w:rsidR="00173D5D" w:rsidRDefault="00173D5D" w:rsidP="00173D5D">
      <w:pPr>
        <w:widowControl/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</w:p>
    <w:p w:rsidR="005A4332" w:rsidRDefault="005A4332" w:rsidP="005A4332">
      <w:pPr>
        <w:widowControl/>
        <w:numPr>
          <w:ilvl w:val="0"/>
          <w:numId w:val="40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proofErr w:type="spellStart"/>
      <w:r>
        <w:rPr>
          <w:rFonts w:ascii="Helvetica" w:hAnsi="Helvetica" w:cs="Helvetica"/>
          <w:color w:val="555555"/>
          <w:sz w:val="21"/>
          <w:szCs w:val="21"/>
        </w:rPr>
        <w:t>Acquia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will provision and install your site, and update your code. This will take a few minutes. You can use this time to watch the video tutorials.</w:t>
      </w:r>
    </w:p>
    <w:p w:rsidR="005A4332" w:rsidRDefault="005A4332" w:rsidP="005A4332">
      <w:pPr>
        <w:pStyle w:val="NormalWeb"/>
        <w:shd w:val="clear" w:color="auto" w:fill="FFFFFF"/>
        <w:spacing w:before="150" w:beforeAutospacing="0" w:after="144" w:afterAutospacing="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5619750" cy="4686300"/>
            <wp:effectExtent l="0" t="0" r="0" b="0"/>
            <wp:docPr id="5" name="Picture 5" descr="Provisioning your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visioning your si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32" w:rsidRDefault="005A4332" w:rsidP="005A4332">
      <w:pPr>
        <w:widowControl/>
        <w:numPr>
          <w:ilvl w:val="0"/>
          <w:numId w:val="40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Once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Acquia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has set up your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Acquia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Cloud site, you will be given two options on the left side of the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page</w:t>
      </w:r>
      <w:proofErr w:type="gramStart"/>
      <w:r>
        <w:rPr>
          <w:rFonts w:ascii="Helvetica" w:hAnsi="Helvetica" w:cs="Helvetica"/>
          <w:color w:val="555555"/>
          <w:sz w:val="21"/>
          <w:szCs w:val="21"/>
        </w:rPr>
        <w:t>:</w:t>
      </w:r>
      <w:r>
        <w:rPr>
          <w:rStyle w:val="Strong"/>
          <w:rFonts w:ascii="Helvetica" w:hAnsi="Helvetica" w:cs="Helvetica"/>
          <w:color w:val="606060"/>
          <w:sz w:val="21"/>
          <w:szCs w:val="21"/>
        </w:rPr>
        <w:t>Set</w:t>
      </w:r>
      <w:proofErr w:type="spellEnd"/>
      <w:proofErr w:type="gramEnd"/>
      <w:r>
        <w:rPr>
          <w:rStyle w:val="Strong"/>
          <w:rFonts w:ascii="Helvetica" w:hAnsi="Helvetica" w:cs="Helvetica"/>
          <w:color w:val="606060"/>
          <w:sz w:val="21"/>
          <w:szCs w:val="21"/>
        </w:rPr>
        <w:t xml:space="preserve"> up my site (Go to my new distribution)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or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606060"/>
          <w:sz w:val="21"/>
          <w:szCs w:val="21"/>
        </w:rPr>
        <w:t>Manage my code (Go to the workflow page)</w:t>
      </w:r>
      <w:r>
        <w:rPr>
          <w:rFonts w:ascii="Helvetica" w:hAnsi="Helvetica" w:cs="Helvetica"/>
          <w:color w:val="555555"/>
          <w:sz w:val="21"/>
          <w:szCs w:val="21"/>
        </w:rPr>
        <w:t>. Click the orange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606060"/>
          <w:sz w:val="21"/>
          <w:szCs w:val="21"/>
        </w:rPr>
        <w:t>Set up my site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button.</w:t>
      </w:r>
    </w:p>
    <w:p w:rsidR="005A4332" w:rsidRDefault="005A4332" w:rsidP="005A4332">
      <w:pPr>
        <w:widowControl/>
        <w:numPr>
          <w:ilvl w:val="0"/>
          <w:numId w:val="40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You will be taken to a new page titled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606060"/>
          <w:sz w:val="21"/>
          <w:szCs w:val="21"/>
        </w:rPr>
        <w:t xml:space="preserve">Installing </w:t>
      </w:r>
      <w:proofErr w:type="spellStart"/>
      <w:r>
        <w:rPr>
          <w:rStyle w:val="Strong"/>
          <w:rFonts w:ascii="Helvetica" w:hAnsi="Helvetica" w:cs="Helvetica"/>
          <w:color w:val="606060"/>
          <w:sz w:val="21"/>
          <w:szCs w:val="21"/>
        </w:rPr>
        <w:t>Acquia</w:t>
      </w:r>
      <w:proofErr w:type="spellEnd"/>
      <w:r>
        <w:rPr>
          <w:rStyle w:val="Strong"/>
          <w:rFonts w:ascii="Helvetica" w:hAnsi="Helvetica" w:cs="Helvetica"/>
          <w:color w:val="606060"/>
          <w:sz w:val="21"/>
          <w:szCs w:val="21"/>
        </w:rPr>
        <w:t xml:space="preserve"> Drupal</w:t>
      </w:r>
      <w:r>
        <w:rPr>
          <w:rFonts w:ascii="Helvetica" w:hAnsi="Helvetica" w:cs="Helvetica"/>
          <w:color w:val="555555"/>
          <w:sz w:val="21"/>
          <w:szCs w:val="21"/>
        </w:rPr>
        <w:t>. This is the Drupal install page. Drupal verifies requirements, sets up a database, and installs a profile. A progress bar shows the status of the installation. This may take a few minutes.</w:t>
      </w:r>
    </w:p>
    <w:p w:rsidR="00173D5D" w:rsidRDefault="00173D5D" w:rsidP="00173D5D">
      <w:pPr>
        <w:widowControl/>
        <w:shd w:val="clear" w:color="auto" w:fill="FFFFFF"/>
        <w:spacing w:before="150" w:line="315" w:lineRule="atLeast"/>
        <w:rPr>
          <w:rFonts w:ascii="Helvetica" w:hAnsi="Helvetica" w:cs="Helvetica"/>
          <w:color w:val="555555"/>
          <w:sz w:val="21"/>
          <w:szCs w:val="21"/>
        </w:rPr>
      </w:pPr>
    </w:p>
    <w:p w:rsidR="00173D5D" w:rsidRDefault="00173D5D" w:rsidP="00173D5D">
      <w:pPr>
        <w:widowControl/>
        <w:shd w:val="clear" w:color="auto" w:fill="FFFFFF"/>
        <w:spacing w:before="150" w:line="315" w:lineRule="atLeast"/>
        <w:rPr>
          <w:rFonts w:ascii="Helvetica" w:hAnsi="Helvetica" w:cs="Helvetica"/>
          <w:color w:val="555555"/>
          <w:sz w:val="21"/>
          <w:szCs w:val="21"/>
        </w:rPr>
      </w:pPr>
    </w:p>
    <w:p w:rsidR="00173D5D" w:rsidRDefault="00173D5D" w:rsidP="00173D5D">
      <w:pPr>
        <w:widowControl/>
        <w:shd w:val="clear" w:color="auto" w:fill="FFFFFF"/>
        <w:spacing w:before="150" w:line="315" w:lineRule="atLeast"/>
        <w:rPr>
          <w:rFonts w:ascii="Helvetica" w:hAnsi="Helvetica" w:cs="Helvetica"/>
          <w:color w:val="555555"/>
          <w:sz w:val="21"/>
          <w:szCs w:val="21"/>
        </w:rPr>
      </w:pPr>
      <w:bookmarkStart w:id="0" w:name="_GoBack"/>
      <w:bookmarkEnd w:id="0"/>
    </w:p>
    <w:p w:rsidR="005A4332" w:rsidRPr="00173D5D" w:rsidRDefault="005A4332" w:rsidP="00F972B4">
      <w:pPr>
        <w:pStyle w:val="Heading2"/>
        <w:numPr>
          <w:ilvl w:val="0"/>
          <w:numId w:val="43"/>
        </w:numPr>
        <w:shd w:val="clear" w:color="auto" w:fill="FFFFFF"/>
        <w:spacing w:before="336" w:after="144" w:line="315" w:lineRule="atLeast"/>
        <w:rPr>
          <w:rFonts w:asciiTheme="minorHAnsi" w:hAnsiTheme="minorHAnsi" w:cs="Helvetica"/>
          <w:b w:val="0"/>
          <w:color w:val="404040" w:themeColor="text1" w:themeTint="BF"/>
          <w:sz w:val="36"/>
          <w:szCs w:val="36"/>
        </w:rPr>
      </w:pPr>
      <w:r w:rsidRPr="00173D5D">
        <w:rPr>
          <w:rFonts w:asciiTheme="minorHAnsi" w:hAnsiTheme="minorHAnsi" w:cs="Helvetica"/>
          <w:b w:val="0"/>
          <w:bCs/>
          <w:color w:val="404040" w:themeColor="text1" w:themeTint="BF"/>
          <w:sz w:val="36"/>
          <w:szCs w:val="36"/>
        </w:rPr>
        <w:t xml:space="preserve">Configuring your </w:t>
      </w:r>
      <w:proofErr w:type="spellStart"/>
      <w:r w:rsidRPr="00173D5D">
        <w:rPr>
          <w:rFonts w:asciiTheme="minorHAnsi" w:hAnsiTheme="minorHAnsi" w:cs="Helvetica"/>
          <w:b w:val="0"/>
          <w:bCs/>
          <w:color w:val="404040" w:themeColor="text1" w:themeTint="BF"/>
          <w:sz w:val="36"/>
          <w:szCs w:val="36"/>
        </w:rPr>
        <w:t>Acquia</w:t>
      </w:r>
      <w:proofErr w:type="spellEnd"/>
      <w:r w:rsidRPr="00173D5D">
        <w:rPr>
          <w:rFonts w:asciiTheme="minorHAnsi" w:hAnsiTheme="minorHAnsi" w:cs="Helvetica"/>
          <w:b w:val="0"/>
          <w:bCs/>
          <w:color w:val="404040" w:themeColor="text1" w:themeTint="BF"/>
          <w:sz w:val="36"/>
          <w:szCs w:val="36"/>
        </w:rPr>
        <w:t xml:space="preserve"> Drupal site</w:t>
      </w:r>
    </w:p>
    <w:p w:rsidR="005A4332" w:rsidRDefault="005A4332" w:rsidP="005A4332">
      <w:pPr>
        <w:pStyle w:val="NormalWeb"/>
        <w:shd w:val="clear" w:color="auto" w:fill="FFFFFF"/>
        <w:spacing w:before="150" w:beforeAutospacing="0" w:after="144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5619750" cy="4505325"/>
            <wp:effectExtent l="0" t="0" r="0" b="9525"/>
            <wp:docPr id="4" name="Picture 4" descr="Configuring Acquia Dru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ing Acquia Drup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32" w:rsidRDefault="005A4332" w:rsidP="005A4332">
      <w:pPr>
        <w:pStyle w:val="NormalWeb"/>
        <w:shd w:val="clear" w:color="auto" w:fill="FFFFFF"/>
        <w:spacing w:before="150" w:beforeAutospacing="0" w:after="144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You can now configure your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Acquia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Drupal site.</w:t>
      </w:r>
    </w:p>
    <w:p w:rsidR="005A4332" w:rsidRDefault="005A4332" w:rsidP="005A4332">
      <w:pPr>
        <w:widowControl/>
        <w:numPr>
          <w:ilvl w:val="0"/>
          <w:numId w:val="41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The Site name will automatically populate.</w:t>
      </w:r>
    </w:p>
    <w:p w:rsidR="005A4332" w:rsidRDefault="005A4332" w:rsidP="005A4332">
      <w:pPr>
        <w:widowControl/>
        <w:numPr>
          <w:ilvl w:val="0"/>
          <w:numId w:val="41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Provide a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606060"/>
          <w:sz w:val="21"/>
          <w:szCs w:val="21"/>
        </w:rPr>
        <w:t>Site email address</w:t>
      </w:r>
      <w:r>
        <w:rPr>
          <w:rFonts w:ascii="Helvetica" w:hAnsi="Helvetica" w:cs="Helvetica"/>
          <w:color w:val="555555"/>
          <w:sz w:val="21"/>
          <w:szCs w:val="21"/>
        </w:rPr>
        <w:t>. Automated e-mails, such as registration information, will be sent from this address. Use an address ending in your site's domain to help prevent these emails from being flagged as spam.</w:t>
      </w:r>
    </w:p>
    <w:p w:rsidR="005A4332" w:rsidRDefault="005A4332" w:rsidP="005A4332">
      <w:pPr>
        <w:widowControl/>
        <w:numPr>
          <w:ilvl w:val="0"/>
          <w:numId w:val="41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Leave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Style w:val="Strong"/>
          <w:rFonts w:ascii="Helvetica" w:hAnsi="Helvetica" w:cs="Helvetica"/>
          <w:color w:val="606060"/>
          <w:sz w:val="21"/>
          <w:szCs w:val="21"/>
        </w:rPr>
        <w:t>Acquia</w:t>
      </w:r>
      <w:proofErr w:type="spellEnd"/>
      <w:r>
        <w:rPr>
          <w:rStyle w:val="Strong"/>
          <w:rFonts w:ascii="Helvetica" w:hAnsi="Helvetica" w:cs="Helvetica"/>
          <w:color w:val="606060"/>
          <w:sz w:val="21"/>
          <w:szCs w:val="21"/>
        </w:rPr>
        <w:t xml:space="preserve"> Subscription Identifier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Style w:val="Strong"/>
          <w:rFonts w:ascii="Helvetica" w:hAnsi="Helvetica" w:cs="Helvetica"/>
          <w:color w:val="606060"/>
          <w:sz w:val="21"/>
          <w:szCs w:val="21"/>
        </w:rPr>
        <w:t>Acquia</w:t>
      </w:r>
      <w:proofErr w:type="spellEnd"/>
      <w:r>
        <w:rPr>
          <w:rStyle w:val="Strong"/>
          <w:rFonts w:ascii="Helvetica" w:hAnsi="Helvetica" w:cs="Helvetica"/>
          <w:color w:val="606060"/>
          <w:sz w:val="21"/>
          <w:szCs w:val="21"/>
        </w:rPr>
        <w:t xml:space="preserve"> Subscription Key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blank.</w:t>
      </w:r>
    </w:p>
    <w:p w:rsidR="005A4332" w:rsidRDefault="005A4332" w:rsidP="005A4332">
      <w:pPr>
        <w:widowControl/>
        <w:numPr>
          <w:ilvl w:val="0"/>
          <w:numId w:val="41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Create a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606060"/>
          <w:sz w:val="21"/>
          <w:szCs w:val="21"/>
        </w:rPr>
        <w:t>Site Maintenance Account</w:t>
      </w:r>
      <w:r>
        <w:rPr>
          <w:rFonts w:ascii="Helvetica" w:hAnsi="Helvetica" w:cs="Helvetica"/>
          <w:color w:val="555555"/>
          <w:sz w:val="21"/>
          <w:szCs w:val="21"/>
        </w:rPr>
        <w:t>. This is the user name, email address, and password for the primary user of the site.</w:t>
      </w:r>
    </w:p>
    <w:p w:rsidR="00173D5D" w:rsidRDefault="00173D5D" w:rsidP="00173D5D">
      <w:pPr>
        <w:widowControl/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</w:p>
    <w:p w:rsidR="005A4332" w:rsidRDefault="005A4332" w:rsidP="005A4332">
      <w:pPr>
        <w:widowControl/>
        <w:numPr>
          <w:ilvl w:val="0"/>
          <w:numId w:val="41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Optionally, select your desired Server Settings and Update Notifications.</w:t>
      </w:r>
    </w:p>
    <w:p w:rsidR="005A4332" w:rsidRDefault="005A4332" w:rsidP="005A4332">
      <w:pPr>
        <w:widowControl/>
        <w:numPr>
          <w:ilvl w:val="0"/>
          <w:numId w:val="41"/>
        </w:numPr>
        <w:shd w:val="clear" w:color="auto" w:fill="FFFFFF"/>
        <w:spacing w:before="150" w:line="315" w:lineRule="atLeast"/>
        <w:ind w:left="36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Click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606060"/>
          <w:sz w:val="21"/>
          <w:szCs w:val="21"/>
        </w:rPr>
        <w:t>Save and continue</w:t>
      </w:r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5A4332" w:rsidRDefault="005A4332" w:rsidP="005A4332">
      <w:pPr>
        <w:pStyle w:val="NormalWeb"/>
        <w:shd w:val="clear" w:color="auto" w:fill="FFFFFF"/>
        <w:spacing w:before="150" w:beforeAutospacing="0" w:after="144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Your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Acquia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Drupal installation is complete. Click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606060"/>
          <w:sz w:val="21"/>
          <w:szCs w:val="21"/>
        </w:rPr>
        <w:t>Visit your new site</w:t>
      </w:r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5A4332" w:rsidRDefault="005A4332" w:rsidP="005A4332">
      <w:pPr>
        <w:pStyle w:val="NormalWeb"/>
        <w:shd w:val="clear" w:color="auto" w:fill="FFFFFF"/>
        <w:spacing w:before="150" w:beforeAutospacing="0" w:after="144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5000625" cy="3800475"/>
            <wp:effectExtent l="0" t="0" r="9525" b="9525"/>
            <wp:docPr id="3" name="Picture 3" descr="Installation is 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ation is comple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32" w:rsidRDefault="005A4332" w:rsidP="005A4332">
      <w:pPr>
        <w:pStyle w:val="NormalWeb"/>
        <w:shd w:val="clear" w:color="auto" w:fill="FFFFFF"/>
        <w:spacing w:before="150" w:beforeAutospacing="0" w:after="144" w:after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You will be taken to your new Drupal site.</w:t>
      </w:r>
    </w:p>
    <w:p w:rsidR="0056392A" w:rsidRPr="006778B4" w:rsidRDefault="0056392A" w:rsidP="0056392A">
      <w:pPr>
        <w:rPr>
          <w:rFonts w:asciiTheme="minorHAnsi" w:hAnsiTheme="minorHAnsi"/>
          <w:color w:val="404040" w:themeColor="text1" w:themeTint="BF"/>
          <w:sz w:val="21"/>
          <w:szCs w:val="21"/>
          <w:shd w:val="clear" w:color="auto" w:fill="FFFFFF"/>
        </w:rPr>
      </w:pPr>
    </w:p>
    <w:sectPr w:rsidR="0056392A" w:rsidRPr="006778B4" w:rsidSect="006E34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6BC" w:rsidRDefault="00D156BC">
      <w:r>
        <w:separator/>
      </w:r>
    </w:p>
  </w:endnote>
  <w:endnote w:type="continuationSeparator" w:id="0">
    <w:p w:rsidR="00D156BC" w:rsidRDefault="00D1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CA" w:rsidRDefault="005629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CA" w:rsidRPr="00A278F5" w:rsidRDefault="005629CA" w:rsidP="00322C99">
    <w:pPr>
      <w:pStyle w:val="Footer"/>
      <w:pBdr>
        <w:top w:val="single" w:sz="6" w:space="1" w:color="auto"/>
      </w:pBdr>
      <w:rPr>
        <w:rFonts w:ascii="Arial" w:hAnsi="Arial" w:cs="Arial"/>
        <w:sz w:val="16"/>
      </w:rPr>
    </w:pPr>
    <w:r>
      <w:t xml:space="preserve">  </w:t>
    </w:r>
    <w:r w:rsidRPr="00322C99">
      <w:rPr>
        <w:rFonts w:ascii="Arial" w:eastAsia="MS Mincho" w:hAnsi="Arial" w:cs="Arial"/>
        <w:sz w:val="18"/>
        <w:szCs w:val="18"/>
        <w:lang w:eastAsia="ja-JP"/>
      </w:rPr>
      <w:t>EEP/PR06/</w:t>
    </w:r>
    <w:proofErr w:type="gramStart"/>
    <w:r w:rsidRPr="00322C99">
      <w:rPr>
        <w:rFonts w:ascii="Arial" w:eastAsia="MS Mincho" w:hAnsi="Arial" w:cs="Arial"/>
        <w:sz w:val="18"/>
        <w:szCs w:val="18"/>
        <w:lang w:eastAsia="ja-JP"/>
      </w:rPr>
      <w:t>TMP</w:t>
    </w:r>
    <w:r>
      <w:rPr>
        <w:rFonts w:ascii="Arial" w:eastAsia="MS Mincho" w:hAnsi="Arial" w:cs="Arial"/>
        <w:sz w:val="18"/>
        <w:szCs w:val="18"/>
        <w:lang w:eastAsia="ja-JP"/>
      </w:rPr>
      <w:t xml:space="preserve"> </w:t>
    </w:r>
    <w:r w:rsidRPr="00A278F5">
      <w:rPr>
        <w:rFonts w:ascii="Arial" w:eastAsia="MS Mincho" w:hAnsi="Arial" w:cs="Arial"/>
        <w:sz w:val="18"/>
        <w:szCs w:val="18"/>
        <w:lang w:eastAsia="ja-JP"/>
      </w:rPr>
      <w:t>:</w:t>
    </w:r>
    <w:proofErr w:type="gramEnd"/>
    <w:r w:rsidRPr="00A278F5">
      <w:rPr>
        <w:rFonts w:ascii="Arial" w:eastAsia="MS Mincho" w:hAnsi="Arial" w:cs="Arial"/>
        <w:sz w:val="18"/>
        <w:szCs w:val="18"/>
        <w:lang w:eastAsia="ja-JP"/>
      </w:rPr>
      <w:t xml:space="preserve"> August 09, 2011</w:t>
    </w:r>
    <w:r w:rsidRPr="00A278F5">
      <w:rPr>
        <w:rFonts w:ascii="Arial" w:eastAsia="MS Mincho" w:hAnsi="Arial" w:cs="Arial"/>
        <w:sz w:val="18"/>
        <w:szCs w:val="18"/>
        <w:lang w:eastAsia="ja-JP"/>
      </w:rPr>
      <w:tab/>
      <w:t xml:space="preserve">                Version No.1.0</w:t>
    </w:r>
    <w:r w:rsidRPr="00A278F5">
      <w:rPr>
        <w:rFonts w:ascii="Arial" w:hAnsi="Arial" w:cs="Arial"/>
        <w:sz w:val="18"/>
        <w:szCs w:val="18"/>
      </w:rPr>
      <w:tab/>
      <w:t xml:space="preserve">                        Page </w:t>
    </w:r>
    <w:r w:rsidRPr="00A278F5">
      <w:rPr>
        <w:rFonts w:ascii="Arial" w:hAnsi="Arial" w:cs="Arial"/>
        <w:sz w:val="18"/>
        <w:szCs w:val="18"/>
      </w:rPr>
      <w:fldChar w:fldCharType="begin"/>
    </w:r>
    <w:r w:rsidRPr="00A278F5">
      <w:rPr>
        <w:rFonts w:ascii="Arial" w:hAnsi="Arial" w:cs="Arial"/>
        <w:sz w:val="18"/>
        <w:szCs w:val="18"/>
      </w:rPr>
      <w:instrText xml:space="preserve"> PAGE </w:instrText>
    </w:r>
    <w:r w:rsidRPr="00A278F5">
      <w:rPr>
        <w:rFonts w:ascii="Arial" w:hAnsi="Arial" w:cs="Arial"/>
        <w:sz w:val="18"/>
        <w:szCs w:val="18"/>
      </w:rPr>
      <w:fldChar w:fldCharType="separate"/>
    </w:r>
    <w:r w:rsidR="00F972B4">
      <w:rPr>
        <w:rFonts w:ascii="Arial" w:hAnsi="Arial" w:cs="Arial"/>
        <w:noProof/>
        <w:sz w:val="18"/>
        <w:szCs w:val="18"/>
      </w:rPr>
      <w:t>4</w:t>
    </w:r>
    <w:r w:rsidRPr="00A278F5">
      <w:rPr>
        <w:rFonts w:ascii="Arial" w:hAnsi="Arial" w:cs="Arial"/>
        <w:sz w:val="18"/>
        <w:szCs w:val="18"/>
      </w:rPr>
      <w:fldChar w:fldCharType="end"/>
    </w:r>
    <w:r w:rsidRPr="00A278F5">
      <w:rPr>
        <w:rFonts w:ascii="Arial" w:hAnsi="Arial" w:cs="Arial"/>
        <w:sz w:val="18"/>
        <w:szCs w:val="18"/>
      </w:rPr>
      <w:t xml:space="preserve"> of </w:t>
    </w:r>
    <w:r w:rsidRPr="00A278F5">
      <w:rPr>
        <w:rFonts w:ascii="Arial" w:hAnsi="Arial" w:cs="Arial"/>
        <w:sz w:val="18"/>
        <w:szCs w:val="18"/>
      </w:rPr>
      <w:fldChar w:fldCharType="begin"/>
    </w:r>
    <w:r w:rsidRPr="00A278F5">
      <w:rPr>
        <w:rFonts w:ascii="Arial" w:hAnsi="Arial" w:cs="Arial"/>
        <w:sz w:val="18"/>
        <w:szCs w:val="18"/>
      </w:rPr>
      <w:instrText xml:space="preserve"> NUMPAGES </w:instrText>
    </w:r>
    <w:r w:rsidRPr="00A278F5">
      <w:rPr>
        <w:rFonts w:ascii="Arial" w:hAnsi="Arial" w:cs="Arial"/>
        <w:sz w:val="18"/>
        <w:szCs w:val="18"/>
      </w:rPr>
      <w:fldChar w:fldCharType="separate"/>
    </w:r>
    <w:r w:rsidR="00F972B4">
      <w:rPr>
        <w:rFonts w:ascii="Arial" w:hAnsi="Arial" w:cs="Arial"/>
        <w:noProof/>
        <w:sz w:val="18"/>
        <w:szCs w:val="18"/>
      </w:rPr>
      <w:t>5</w:t>
    </w:r>
    <w:r w:rsidRPr="00A278F5">
      <w:rPr>
        <w:rFonts w:ascii="Arial" w:hAnsi="Arial" w:cs="Arial"/>
        <w:sz w:val="18"/>
        <w:szCs w:val="18"/>
      </w:rPr>
      <w:fldChar w:fldCharType="end"/>
    </w:r>
  </w:p>
  <w:p w:rsidR="005629CA" w:rsidRPr="00A278F5" w:rsidRDefault="005629CA" w:rsidP="00322C99">
    <w:pPr>
      <w:pStyle w:val="Footer"/>
      <w:pBdr>
        <w:top w:val="single" w:sz="6" w:space="1" w:color="auto"/>
      </w:pBdr>
      <w:rPr>
        <w:rFonts w:ascii="Arial" w:hAnsi="Arial" w:cs="Arial"/>
        <w:b/>
        <w:sz w:val="18"/>
        <w:szCs w:val="18"/>
      </w:rPr>
    </w:pPr>
    <w:r w:rsidRPr="00A278F5">
      <w:rPr>
        <w:rFonts w:ascii="Arial" w:hAnsi="Arial" w:cs="Arial"/>
        <w:b/>
        <w:sz w:val="18"/>
        <w:szCs w:val="18"/>
      </w:rPr>
      <w:t xml:space="preserve">                                                                     </w:t>
    </w:r>
    <w:proofErr w:type="gramStart"/>
    <w:r w:rsidRPr="00A278F5">
      <w:rPr>
        <w:rFonts w:ascii="Arial" w:hAnsi="Arial" w:cs="Arial"/>
        <w:b/>
        <w:sz w:val="18"/>
        <w:szCs w:val="18"/>
      </w:rPr>
      <w:t>Classification :</w:t>
    </w:r>
    <w:proofErr w:type="gramEnd"/>
    <w:r w:rsidRPr="00A278F5">
      <w:rPr>
        <w:rFonts w:ascii="Arial" w:hAnsi="Arial" w:cs="Arial"/>
        <w:b/>
        <w:sz w:val="18"/>
        <w:szCs w:val="18"/>
      </w:rPr>
      <w:t xml:space="preserve"> Company Internal</w:t>
    </w:r>
  </w:p>
  <w:p w:rsidR="005629CA" w:rsidRPr="00A278F5" w:rsidRDefault="005629CA" w:rsidP="00322C99">
    <w:pPr>
      <w:pStyle w:val="Footer"/>
      <w:rPr>
        <w:rFonts w:ascii="Arial" w:hAnsi="Arial" w:cs="Arial"/>
      </w:rPr>
    </w:pPr>
  </w:p>
  <w:p w:rsidR="005629CA" w:rsidRPr="00A278F5" w:rsidRDefault="005629CA" w:rsidP="00322C99">
    <w:pPr>
      <w:pStyle w:val="Footer"/>
      <w:rPr>
        <w:rFonts w:ascii="Arial" w:hAnsi="Arial" w:cs="Arial"/>
      </w:rPr>
    </w:pPr>
  </w:p>
  <w:p w:rsidR="005629CA" w:rsidRDefault="005629CA" w:rsidP="00322C99">
    <w:pPr>
      <w:pStyle w:val="Footer"/>
    </w:pPr>
  </w:p>
  <w:p w:rsidR="005629CA" w:rsidRPr="00AE227D" w:rsidRDefault="005629CA">
    <w:pPr>
      <w:pStyle w:val="Footer"/>
      <w:rPr>
        <w:rFonts w:ascii="Trebuchet MS" w:hAnsi="Trebuchet MS"/>
      </w:rPr>
    </w:pPr>
    <w:r>
      <w:t xml:space="preserve">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CA" w:rsidRPr="00A278F5" w:rsidRDefault="005629CA" w:rsidP="00322C99">
    <w:pPr>
      <w:pStyle w:val="Footer"/>
      <w:pBdr>
        <w:top w:val="single" w:sz="6" w:space="1" w:color="auto"/>
      </w:pBdr>
      <w:rPr>
        <w:rFonts w:ascii="Arial" w:hAnsi="Arial" w:cs="Arial"/>
        <w:sz w:val="16"/>
      </w:rPr>
    </w:pPr>
    <w:r w:rsidRPr="00322C99">
      <w:rPr>
        <w:rFonts w:ascii="Arial" w:eastAsia="MS Mincho" w:hAnsi="Arial" w:cs="Arial"/>
        <w:sz w:val="18"/>
        <w:szCs w:val="18"/>
        <w:lang w:eastAsia="ja-JP"/>
      </w:rPr>
      <w:t>EEP/PR06/TMP</w:t>
    </w:r>
    <w:r w:rsidRPr="00A278F5">
      <w:rPr>
        <w:rFonts w:ascii="Arial" w:eastAsia="MS Mincho" w:hAnsi="Arial" w:cs="Arial"/>
        <w:sz w:val="18"/>
        <w:szCs w:val="18"/>
        <w:lang w:eastAsia="ja-JP"/>
      </w:rPr>
      <w:t>: August 09, 2011</w:t>
    </w:r>
    <w:r w:rsidRPr="00A278F5">
      <w:rPr>
        <w:rFonts w:ascii="Arial" w:eastAsia="MS Mincho" w:hAnsi="Arial" w:cs="Arial"/>
        <w:sz w:val="18"/>
        <w:szCs w:val="18"/>
        <w:lang w:eastAsia="ja-JP"/>
      </w:rPr>
      <w:tab/>
      <w:t xml:space="preserve">                Version No.1.0</w:t>
    </w:r>
    <w:r w:rsidRPr="00A278F5">
      <w:rPr>
        <w:rFonts w:ascii="Arial" w:hAnsi="Arial" w:cs="Arial"/>
        <w:sz w:val="18"/>
        <w:szCs w:val="18"/>
      </w:rPr>
      <w:tab/>
      <w:t xml:space="preserve">                        Page </w:t>
    </w:r>
    <w:r w:rsidRPr="00A278F5">
      <w:rPr>
        <w:rFonts w:ascii="Arial" w:hAnsi="Arial" w:cs="Arial"/>
        <w:sz w:val="18"/>
        <w:szCs w:val="18"/>
      </w:rPr>
      <w:fldChar w:fldCharType="begin"/>
    </w:r>
    <w:r w:rsidRPr="00A278F5">
      <w:rPr>
        <w:rFonts w:ascii="Arial" w:hAnsi="Arial" w:cs="Arial"/>
        <w:sz w:val="18"/>
        <w:szCs w:val="18"/>
      </w:rPr>
      <w:instrText xml:space="preserve"> PAGE </w:instrText>
    </w:r>
    <w:r w:rsidRPr="00A278F5">
      <w:rPr>
        <w:rFonts w:ascii="Arial" w:hAnsi="Arial" w:cs="Arial"/>
        <w:sz w:val="18"/>
        <w:szCs w:val="18"/>
      </w:rPr>
      <w:fldChar w:fldCharType="separate"/>
    </w:r>
    <w:r w:rsidR="00014060">
      <w:rPr>
        <w:rFonts w:ascii="Arial" w:hAnsi="Arial" w:cs="Arial"/>
        <w:noProof/>
        <w:sz w:val="18"/>
        <w:szCs w:val="18"/>
      </w:rPr>
      <w:t>1</w:t>
    </w:r>
    <w:r w:rsidRPr="00A278F5">
      <w:rPr>
        <w:rFonts w:ascii="Arial" w:hAnsi="Arial" w:cs="Arial"/>
        <w:sz w:val="18"/>
        <w:szCs w:val="18"/>
      </w:rPr>
      <w:fldChar w:fldCharType="end"/>
    </w:r>
    <w:r w:rsidRPr="00A278F5">
      <w:rPr>
        <w:rFonts w:ascii="Arial" w:hAnsi="Arial" w:cs="Arial"/>
        <w:sz w:val="18"/>
        <w:szCs w:val="18"/>
      </w:rPr>
      <w:t xml:space="preserve"> of </w:t>
    </w:r>
    <w:r w:rsidRPr="00A278F5">
      <w:rPr>
        <w:rFonts w:ascii="Arial" w:hAnsi="Arial" w:cs="Arial"/>
        <w:sz w:val="18"/>
        <w:szCs w:val="18"/>
      </w:rPr>
      <w:fldChar w:fldCharType="begin"/>
    </w:r>
    <w:r w:rsidRPr="00A278F5">
      <w:rPr>
        <w:rFonts w:ascii="Arial" w:hAnsi="Arial" w:cs="Arial"/>
        <w:sz w:val="18"/>
        <w:szCs w:val="18"/>
      </w:rPr>
      <w:instrText xml:space="preserve"> NUMPAGES </w:instrText>
    </w:r>
    <w:r w:rsidRPr="00A278F5">
      <w:rPr>
        <w:rFonts w:ascii="Arial" w:hAnsi="Arial" w:cs="Arial"/>
        <w:sz w:val="18"/>
        <w:szCs w:val="18"/>
      </w:rPr>
      <w:fldChar w:fldCharType="separate"/>
    </w:r>
    <w:r w:rsidR="00014060">
      <w:rPr>
        <w:rFonts w:ascii="Arial" w:hAnsi="Arial" w:cs="Arial"/>
        <w:noProof/>
        <w:sz w:val="18"/>
        <w:szCs w:val="18"/>
      </w:rPr>
      <w:t>5</w:t>
    </w:r>
    <w:r w:rsidRPr="00A278F5">
      <w:rPr>
        <w:rFonts w:ascii="Arial" w:hAnsi="Arial" w:cs="Arial"/>
        <w:sz w:val="18"/>
        <w:szCs w:val="18"/>
      </w:rPr>
      <w:fldChar w:fldCharType="end"/>
    </w:r>
  </w:p>
  <w:p w:rsidR="005629CA" w:rsidRPr="00A278F5" w:rsidRDefault="005629CA" w:rsidP="00322C99">
    <w:pPr>
      <w:pStyle w:val="Footer"/>
      <w:pBdr>
        <w:top w:val="single" w:sz="6" w:space="1" w:color="auto"/>
      </w:pBdr>
      <w:rPr>
        <w:rFonts w:ascii="Arial" w:hAnsi="Arial" w:cs="Arial"/>
        <w:b/>
        <w:sz w:val="18"/>
        <w:szCs w:val="18"/>
      </w:rPr>
    </w:pPr>
    <w:r w:rsidRPr="00A278F5">
      <w:rPr>
        <w:rFonts w:ascii="Arial" w:hAnsi="Arial" w:cs="Arial"/>
        <w:b/>
        <w:sz w:val="18"/>
        <w:szCs w:val="18"/>
      </w:rPr>
      <w:t xml:space="preserve">                                                                     </w:t>
    </w:r>
    <w:proofErr w:type="gramStart"/>
    <w:r w:rsidRPr="00A278F5">
      <w:rPr>
        <w:rFonts w:ascii="Arial" w:hAnsi="Arial" w:cs="Arial"/>
        <w:b/>
        <w:sz w:val="18"/>
        <w:szCs w:val="18"/>
      </w:rPr>
      <w:t>Classification :</w:t>
    </w:r>
    <w:proofErr w:type="gramEnd"/>
    <w:r w:rsidRPr="00A278F5">
      <w:rPr>
        <w:rFonts w:ascii="Arial" w:hAnsi="Arial" w:cs="Arial"/>
        <w:b/>
        <w:sz w:val="18"/>
        <w:szCs w:val="18"/>
      </w:rPr>
      <w:t xml:space="preserve"> Company Internal</w:t>
    </w:r>
  </w:p>
  <w:p w:rsidR="005629CA" w:rsidRPr="00A278F5" w:rsidRDefault="005629CA" w:rsidP="00322C99">
    <w:pPr>
      <w:pStyle w:val="Footer"/>
      <w:rPr>
        <w:rFonts w:ascii="Arial" w:hAnsi="Arial" w:cs="Arial"/>
      </w:rPr>
    </w:pPr>
  </w:p>
  <w:p w:rsidR="005629CA" w:rsidRPr="00A278F5" w:rsidRDefault="005629CA" w:rsidP="00322C99">
    <w:pPr>
      <w:pStyle w:val="Footer"/>
      <w:rPr>
        <w:rFonts w:ascii="Arial" w:hAnsi="Arial" w:cs="Arial"/>
      </w:rPr>
    </w:pPr>
  </w:p>
  <w:p w:rsidR="005629CA" w:rsidRDefault="00562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6BC" w:rsidRDefault="00D156BC">
      <w:r>
        <w:separator/>
      </w:r>
    </w:p>
  </w:footnote>
  <w:footnote w:type="continuationSeparator" w:id="0">
    <w:p w:rsidR="00D156BC" w:rsidRDefault="00D15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CA" w:rsidRDefault="005629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CA" w:rsidRPr="0023652B" w:rsidRDefault="005629CA">
    <w:pPr>
      <w:pStyle w:val="Header"/>
      <w:rPr>
        <w:sz w:val="18"/>
        <w:szCs w:val="18"/>
      </w:rPr>
    </w:pPr>
    <w:r>
      <w:rPr>
        <w:rFonts w:ascii="Arial" w:hAnsi="Arial" w:cs="Arial"/>
        <w:noProof/>
        <w:sz w:val="18"/>
        <w:szCs w:val="18"/>
        <w:u w:val="single"/>
      </w:rPr>
      <w:drawing>
        <wp:inline distT="0" distB="0" distL="0" distR="0" wp14:anchorId="5AC61B39" wp14:editId="7D0F4467">
          <wp:extent cx="952500" cy="5810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18"/>
        <w:szCs w:val="18"/>
        <w:u w:val="single"/>
      </w:rPr>
      <w:t xml:space="preserve">    </w:t>
    </w:r>
    <w:r w:rsidRPr="0023652B">
      <w:rPr>
        <w:rFonts w:ascii="Arial" w:hAnsi="Arial" w:cs="Arial"/>
        <w:sz w:val="18"/>
        <w:szCs w:val="18"/>
        <w:u w:val="single"/>
      </w:rPr>
      <w:t xml:space="preserve">                                                                                                        </w:t>
    </w:r>
    <w:r>
      <w:rPr>
        <w:rFonts w:ascii="Arial" w:hAnsi="Arial" w:cs="Arial"/>
        <w:sz w:val="18"/>
        <w:szCs w:val="18"/>
        <w:u w:val="single"/>
      </w:rPr>
      <w:t xml:space="preserve">        </w:t>
    </w:r>
    <w:r w:rsidRPr="0023652B">
      <w:rPr>
        <w:rFonts w:ascii="Arial" w:hAnsi="Arial" w:cs="Arial"/>
        <w:sz w:val="18"/>
        <w:szCs w:val="18"/>
        <w:u w:val="single"/>
      </w:rPr>
      <w:t>User Manual Template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CA" w:rsidRDefault="005629CA">
    <w:pPr>
      <w:pStyle w:val="Header"/>
    </w:pPr>
    <w:r>
      <w:rPr>
        <w:noProof/>
      </w:rPr>
      <w:drawing>
        <wp:inline distT="0" distB="0" distL="0" distR="0" wp14:anchorId="4DC0166F" wp14:editId="5D297345">
          <wp:extent cx="952500" cy="5810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CFEC760"/>
    <w:lvl w:ilvl="0">
      <w:start w:val="1"/>
      <w:numFmt w:val="decimal"/>
      <w:pStyle w:val="Bullet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>
    <w:nsid w:val="051F29BC"/>
    <w:multiLevelType w:val="multilevel"/>
    <w:tmpl w:val="E6DAC6EA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3">
    <w:nsid w:val="089E47C9"/>
    <w:multiLevelType w:val="multilevel"/>
    <w:tmpl w:val="8088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474973"/>
    <w:multiLevelType w:val="hybridMultilevel"/>
    <w:tmpl w:val="4C665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933E5"/>
    <w:multiLevelType w:val="multilevel"/>
    <w:tmpl w:val="E6DAC6EA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">
    <w:nsid w:val="1F4267DC"/>
    <w:multiLevelType w:val="hybridMultilevel"/>
    <w:tmpl w:val="54F83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ED73ED"/>
    <w:multiLevelType w:val="multilevel"/>
    <w:tmpl w:val="4438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67516A"/>
    <w:multiLevelType w:val="multilevel"/>
    <w:tmpl w:val="4470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D53322"/>
    <w:multiLevelType w:val="multilevel"/>
    <w:tmpl w:val="D0BE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17735F"/>
    <w:multiLevelType w:val="multilevel"/>
    <w:tmpl w:val="9324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8678AA"/>
    <w:multiLevelType w:val="hybridMultilevel"/>
    <w:tmpl w:val="D916A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9C1B19"/>
    <w:multiLevelType w:val="hybridMultilevel"/>
    <w:tmpl w:val="885EE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DE608C"/>
    <w:multiLevelType w:val="multilevel"/>
    <w:tmpl w:val="E6DAC6EA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>
    <w:nsid w:val="279423CB"/>
    <w:multiLevelType w:val="multilevel"/>
    <w:tmpl w:val="AFD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446635"/>
    <w:multiLevelType w:val="multilevel"/>
    <w:tmpl w:val="93AC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515F0B"/>
    <w:multiLevelType w:val="multilevel"/>
    <w:tmpl w:val="E6DAC6E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7">
    <w:nsid w:val="2B713F96"/>
    <w:multiLevelType w:val="multilevel"/>
    <w:tmpl w:val="36244ADA"/>
    <w:lvl w:ilvl="0">
      <w:start w:val="6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2FEE71FC"/>
    <w:multiLevelType w:val="multilevel"/>
    <w:tmpl w:val="9324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D9373E"/>
    <w:multiLevelType w:val="hybridMultilevel"/>
    <w:tmpl w:val="00D8A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CC61DD"/>
    <w:multiLevelType w:val="multilevel"/>
    <w:tmpl w:val="4A36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69375A"/>
    <w:multiLevelType w:val="hybridMultilevel"/>
    <w:tmpl w:val="902EA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B52568"/>
    <w:multiLevelType w:val="multilevel"/>
    <w:tmpl w:val="0CA093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A2A22BE"/>
    <w:multiLevelType w:val="hybridMultilevel"/>
    <w:tmpl w:val="399EC3F6"/>
    <w:lvl w:ilvl="0" w:tplc="4656A0FC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>
    <w:nsid w:val="3F39384D"/>
    <w:multiLevelType w:val="multilevel"/>
    <w:tmpl w:val="5752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F07538"/>
    <w:multiLevelType w:val="multilevel"/>
    <w:tmpl w:val="515A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CE4385"/>
    <w:multiLevelType w:val="hybridMultilevel"/>
    <w:tmpl w:val="EEB2D158"/>
    <w:lvl w:ilvl="0" w:tplc="7E48041E">
      <w:start w:val="1"/>
      <w:numFmt w:val="bullet"/>
      <w:lvlRestart w:val="0"/>
      <w:pStyle w:val="NormalNotes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D5577B2"/>
    <w:multiLevelType w:val="multilevel"/>
    <w:tmpl w:val="9324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5D41AB"/>
    <w:multiLevelType w:val="multilevel"/>
    <w:tmpl w:val="E6DAC6EA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9">
    <w:nsid w:val="607E0EA0"/>
    <w:multiLevelType w:val="hybridMultilevel"/>
    <w:tmpl w:val="5038E9C8"/>
    <w:lvl w:ilvl="0" w:tplc="E2FA0E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6"/>
        <w:szCs w:val="36"/>
      </w:rPr>
    </w:lvl>
    <w:lvl w:ilvl="1" w:tplc="7F929DC4">
      <w:numFmt w:val="none"/>
      <w:lvlText w:val=""/>
      <w:lvlJc w:val="left"/>
      <w:pPr>
        <w:tabs>
          <w:tab w:val="num" w:pos="360"/>
        </w:tabs>
      </w:pPr>
    </w:lvl>
    <w:lvl w:ilvl="2" w:tplc="FC363850">
      <w:numFmt w:val="none"/>
      <w:lvlText w:val=""/>
      <w:lvlJc w:val="left"/>
      <w:pPr>
        <w:tabs>
          <w:tab w:val="num" w:pos="360"/>
        </w:tabs>
      </w:pPr>
    </w:lvl>
    <w:lvl w:ilvl="3" w:tplc="C652D20E">
      <w:numFmt w:val="none"/>
      <w:lvlText w:val=""/>
      <w:lvlJc w:val="left"/>
      <w:pPr>
        <w:tabs>
          <w:tab w:val="num" w:pos="360"/>
        </w:tabs>
      </w:pPr>
    </w:lvl>
    <w:lvl w:ilvl="4" w:tplc="15B2CCB8">
      <w:numFmt w:val="none"/>
      <w:lvlText w:val=""/>
      <w:lvlJc w:val="left"/>
      <w:pPr>
        <w:tabs>
          <w:tab w:val="num" w:pos="360"/>
        </w:tabs>
      </w:pPr>
    </w:lvl>
    <w:lvl w:ilvl="5" w:tplc="344C9936">
      <w:numFmt w:val="none"/>
      <w:lvlText w:val=""/>
      <w:lvlJc w:val="left"/>
      <w:pPr>
        <w:tabs>
          <w:tab w:val="num" w:pos="360"/>
        </w:tabs>
      </w:pPr>
    </w:lvl>
    <w:lvl w:ilvl="6" w:tplc="3404F904">
      <w:numFmt w:val="none"/>
      <w:lvlText w:val=""/>
      <w:lvlJc w:val="left"/>
      <w:pPr>
        <w:tabs>
          <w:tab w:val="num" w:pos="360"/>
        </w:tabs>
      </w:pPr>
    </w:lvl>
    <w:lvl w:ilvl="7" w:tplc="98661926">
      <w:numFmt w:val="none"/>
      <w:lvlText w:val=""/>
      <w:lvlJc w:val="left"/>
      <w:pPr>
        <w:tabs>
          <w:tab w:val="num" w:pos="360"/>
        </w:tabs>
      </w:pPr>
    </w:lvl>
    <w:lvl w:ilvl="8" w:tplc="2556B414">
      <w:numFmt w:val="none"/>
      <w:lvlText w:val=""/>
      <w:lvlJc w:val="left"/>
      <w:pPr>
        <w:tabs>
          <w:tab w:val="num" w:pos="360"/>
        </w:tabs>
      </w:pPr>
    </w:lvl>
  </w:abstractNum>
  <w:abstractNum w:abstractNumId="30">
    <w:nsid w:val="66B9239B"/>
    <w:multiLevelType w:val="multilevel"/>
    <w:tmpl w:val="755C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BE3DAD"/>
    <w:multiLevelType w:val="hybridMultilevel"/>
    <w:tmpl w:val="C2F82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D5764DE"/>
    <w:multiLevelType w:val="hybridMultilevel"/>
    <w:tmpl w:val="37460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4327736"/>
    <w:multiLevelType w:val="multilevel"/>
    <w:tmpl w:val="DF8475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74787F67"/>
    <w:multiLevelType w:val="multilevel"/>
    <w:tmpl w:val="E6DAC6EA"/>
    <w:lvl w:ilvl="0">
      <w:start w:val="7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35">
    <w:nsid w:val="755B6BC0"/>
    <w:multiLevelType w:val="hybridMultilevel"/>
    <w:tmpl w:val="F3A0D3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>
    <w:nsid w:val="775D6A87"/>
    <w:multiLevelType w:val="multilevel"/>
    <w:tmpl w:val="9324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D56C2D"/>
    <w:multiLevelType w:val="hybridMultilevel"/>
    <w:tmpl w:val="A8E8358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E12044"/>
    <w:multiLevelType w:val="multilevel"/>
    <w:tmpl w:val="28CE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26"/>
  </w:num>
  <w:num w:numId="3">
    <w:abstractNumId w:val="0"/>
  </w:num>
  <w:num w:numId="4">
    <w:abstractNumId w:val="28"/>
  </w:num>
  <w:num w:numId="5">
    <w:abstractNumId w:val="5"/>
  </w:num>
  <w:num w:numId="6">
    <w:abstractNumId w:val="34"/>
  </w:num>
  <w:num w:numId="7">
    <w:abstractNumId w:val="33"/>
  </w:num>
  <w:num w:numId="8">
    <w:abstractNumId w:val="17"/>
  </w:num>
  <w:num w:numId="9">
    <w:abstractNumId w:val="13"/>
  </w:num>
  <w:num w:numId="10">
    <w:abstractNumId w:val="2"/>
  </w:num>
  <w:num w:numId="11">
    <w:abstractNumId w:val="16"/>
  </w:num>
  <w:num w:numId="12">
    <w:abstractNumId w:val="11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</w:num>
  <w:num w:numId="15">
    <w:abstractNumId w:val="23"/>
  </w:num>
  <w:num w:numId="16">
    <w:abstractNumId w:val="36"/>
  </w:num>
  <w:num w:numId="17">
    <w:abstractNumId w:val="10"/>
  </w:num>
  <w:num w:numId="18">
    <w:abstractNumId w:val="27"/>
  </w:num>
  <w:num w:numId="19">
    <w:abstractNumId w:val="14"/>
  </w:num>
  <w:num w:numId="20">
    <w:abstractNumId w:val="15"/>
  </w:num>
  <w:num w:numId="21">
    <w:abstractNumId w:val="20"/>
  </w:num>
  <w:num w:numId="22">
    <w:abstractNumId w:val="37"/>
  </w:num>
  <w:num w:numId="23">
    <w:abstractNumId w:val="18"/>
  </w:num>
  <w:num w:numId="24">
    <w:abstractNumId w:val="12"/>
  </w:num>
  <w:num w:numId="25">
    <w:abstractNumId w:val="33"/>
  </w:num>
  <w:num w:numId="26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27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28">
    <w:abstractNumId w:val="33"/>
  </w:num>
  <w:num w:numId="29">
    <w:abstractNumId w:val="33"/>
  </w:num>
  <w:num w:numId="30">
    <w:abstractNumId w:val="21"/>
  </w:num>
  <w:num w:numId="31">
    <w:abstractNumId w:val="31"/>
  </w:num>
  <w:num w:numId="32">
    <w:abstractNumId w:val="19"/>
  </w:num>
  <w:num w:numId="33">
    <w:abstractNumId w:val="25"/>
  </w:num>
  <w:num w:numId="34">
    <w:abstractNumId w:val="7"/>
  </w:num>
  <w:num w:numId="35">
    <w:abstractNumId w:val="38"/>
  </w:num>
  <w:num w:numId="36">
    <w:abstractNumId w:val="9"/>
  </w:num>
  <w:num w:numId="37">
    <w:abstractNumId w:val="24"/>
  </w:num>
  <w:num w:numId="38">
    <w:abstractNumId w:val="30"/>
  </w:num>
  <w:num w:numId="39">
    <w:abstractNumId w:val="4"/>
  </w:num>
  <w:num w:numId="40">
    <w:abstractNumId w:val="3"/>
  </w:num>
  <w:num w:numId="41">
    <w:abstractNumId w:val="8"/>
  </w:num>
  <w:num w:numId="42">
    <w:abstractNumId w:val="6"/>
  </w:num>
  <w:num w:numId="43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74"/>
    <w:rsid w:val="000006CF"/>
    <w:rsid w:val="0000397E"/>
    <w:rsid w:val="00007751"/>
    <w:rsid w:val="00011374"/>
    <w:rsid w:val="00012E4E"/>
    <w:rsid w:val="00014060"/>
    <w:rsid w:val="0001434A"/>
    <w:rsid w:val="00016E39"/>
    <w:rsid w:val="00017B52"/>
    <w:rsid w:val="00024AAC"/>
    <w:rsid w:val="0002649F"/>
    <w:rsid w:val="0002653F"/>
    <w:rsid w:val="00032C7E"/>
    <w:rsid w:val="00033599"/>
    <w:rsid w:val="00035503"/>
    <w:rsid w:val="00035A5F"/>
    <w:rsid w:val="0003646E"/>
    <w:rsid w:val="00042D32"/>
    <w:rsid w:val="000454D7"/>
    <w:rsid w:val="00046128"/>
    <w:rsid w:val="00053DB6"/>
    <w:rsid w:val="000560BB"/>
    <w:rsid w:val="0005710E"/>
    <w:rsid w:val="00067C36"/>
    <w:rsid w:val="00071B8D"/>
    <w:rsid w:val="00073B37"/>
    <w:rsid w:val="00076120"/>
    <w:rsid w:val="00076A82"/>
    <w:rsid w:val="0008409C"/>
    <w:rsid w:val="000912D6"/>
    <w:rsid w:val="00092A44"/>
    <w:rsid w:val="0009321D"/>
    <w:rsid w:val="00093E3D"/>
    <w:rsid w:val="0009760B"/>
    <w:rsid w:val="000A047F"/>
    <w:rsid w:val="000A0ACE"/>
    <w:rsid w:val="000A7410"/>
    <w:rsid w:val="000B02E3"/>
    <w:rsid w:val="000B4DB9"/>
    <w:rsid w:val="000D188A"/>
    <w:rsid w:val="000D4470"/>
    <w:rsid w:val="000E1AF3"/>
    <w:rsid w:val="000E42D7"/>
    <w:rsid w:val="000E5A07"/>
    <w:rsid w:val="000F1718"/>
    <w:rsid w:val="000F1E2C"/>
    <w:rsid w:val="0010030D"/>
    <w:rsid w:val="00100B2C"/>
    <w:rsid w:val="001032EE"/>
    <w:rsid w:val="00103C8C"/>
    <w:rsid w:val="00105A2F"/>
    <w:rsid w:val="001177B6"/>
    <w:rsid w:val="00120400"/>
    <w:rsid w:val="0012514C"/>
    <w:rsid w:val="00136F7D"/>
    <w:rsid w:val="00143B31"/>
    <w:rsid w:val="00150446"/>
    <w:rsid w:val="00167B1B"/>
    <w:rsid w:val="00170708"/>
    <w:rsid w:val="00170C5D"/>
    <w:rsid w:val="00173D5D"/>
    <w:rsid w:val="00174712"/>
    <w:rsid w:val="00180595"/>
    <w:rsid w:val="00182985"/>
    <w:rsid w:val="001903C5"/>
    <w:rsid w:val="00195DA4"/>
    <w:rsid w:val="001A0231"/>
    <w:rsid w:val="001A07CF"/>
    <w:rsid w:val="001A3553"/>
    <w:rsid w:val="001A3D89"/>
    <w:rsid w:val="001A472A"/>
    <w:rsid w:val="001A4A4D"/>
    <w:rsid w:val="001B292E"/>
    <w:rsid w:val="001B2F79"/>
    <w:rsid w:val="001B4FE0"/>
    <w:rsid w:val="001B66DD"/>
    <w:rsid w:val="001C3F17"/>
    <w:rsid w:val="001C4CC3"/>
    <w:rsid w:val="001C6817"/>
    <w:rsid w:val="001D0D08"/>
    <w:rsid w:val="001D113C"/>
    <w:rsid w:val="001D2E7B"/>
    <w:rsid w:val="001D35D8"/>
    <w:rsid w:val="001D4B1A"/>
    <w:rsid w:val="001D5ACC"/>
    <w:rsid w:val="001D5CF2"/>
    <w:rsid w:val="001E43C0"/>
    <w:rsid w:val="001E4E12"/>
    <w:rsid w:val="001E56A2"/>
    <w:rsid w:val="00200481"/>
    <w:rsid w:val="00200BF3"/>
    <w:rsid w:val="0020507B"/>
    <w:rsid w:val="00215791"/>
    <w:rsid w:val="00226BA6"/>
    <w:rsid w:val="002277C9"/>
    <w:rsid w:val="00234495"/>
    <w:rsid w:val="0023652B"/>
    <w:rsid w:val="0023789B"/>
    <w:rsid w:val="00237B66"/>
    <w:rsid w:val="002419C6"/>
    <w:rsid w:val="002429B4"/>
    <w:rsid w:val="002434FA"/>
    <w:rsid w:val="00246597"/>
    <w:rsid w:val="00246884"/>
    <w:rsid w:val="00252037"/>
    <w:rsid w:val="002527F0"/>
    <w:rsid w:val="00253B7D"/>
    <w:rsid w:val="002617EB"/>
    <w:rsid w:val="002618EA"/>
    <w:rsid w:val="002673E8"/>
    <w:rsid w:val="00272A33"/>
    <w:rsid w:val="0028434F"/>
    <w:rsid w:val="00291555"/>
    <w:rsid w:val="00293B83"/>
    <w:rsid w:val="00295C86"/>
    <w:rsid w:val="00296152"/>
    <w:rsid w:val="00296223"/>
    <w:rsid w:val="00297A23"/>
    <w:rsid w:val="00297E79"/>
    <w:rsid w:val="002A316E"/>
    <w:rsid w:val="002A320E"/>
    <w:rsid w:val="002A5B3A"/>
    <w:rsid w:val="002A6AA2"/>
    <w:rsid w:val="002B15ED"/>
    <w:rsid w:val="002B4169"/>
    <w:rsid w:val="002B79EA"/>
    <w:rsid w:val="002C153D"/>
    <w:rsid w:val="002C5C1E"/>
    <w:rsid w:val="002C5E33"/>
    <w:rsid w:val="002D174B"/>
    <w:rsid w:val="002D4D16"/>
    <w:rsid w:val="002D5BA1"/>
    <w:rsid w:val="002E37F2"/>
    <w:rsid w:val="002E5178"/>
    <w:rsid w:val="002E5F45"/>
    <w:rsid w:val="002F043F"/>
    <w:rsid w:val="002F4183"/>
    <w:rsid w:val="002F7BDE"/>
    <w:rsid w:val="0030041F"/>
    <w:rsid w:val="003020D8"/>
    <w:rsid w:val="00306342"/>
    <w:rsid w:val="003108A8"/>
    <w:rsid w:val="0031346D"/>
    <w:rsid w:val="00316F50"/>
    <w:rsid w:val="0032050A"/>
    <w:rsid w:val="00322C99"/>
    <w:rsid w:val="00331A5A"/>
    <w:rsid w:val="00335F83"/>
    <w:rsid w:val="003426DB"/>
    <w:rsid w:val="003454E9"/>
    <w:rsid w:val="003455D6"/>
    <w:rsid w:val="00354AEC"/>
    <w:rsid w:val="00354D5F"/>
    <w:rsid w:val="00362C02"/>
    <w:rsid w:val="00362CF9"/>
    <w:rsid w:val="00364023"/>
    <w:rsid w:val="0036627F"/>
    <w:rsid w:val="003728F0"/>
    <w:rsid w:val="0037335C"/>
    <w:rsid w:val="00375BA6"/>
    <w:rsid w:val="003771FA"/>
    <w:rsid w:val="0038216B"/>
    <w:rsid w:val="00386CDA"/>
    <w:rsid w:val="003A16F4"/>
    <w:rsid w:val="003A1F7F"/>
    <w:rsid w:val="003A2746"/>
    <w:rsid w:val="003A45AB"/>
    <w:rsid w:val="003C21C4"/>
    <w:rsid w:val="003C3EC2"/>
    <w:rsid w:val="003C7D6A"/>
    <w:rsid w:val="003D0B80"/>
    <w:rsid w:val="003D1B14"/>
    <w:rsid w:val="003D2240"/>
    <w:rsid w:val="003D30CC"/>
    <w:rsid w:val="003D4353"/>
    <w:rsid w:val="003E011D"/>
    <w:rsid w:val="003E2880"/>
    <w:rsid w:val="003E31C5"/>
    <w:rsid w:val="003E38C2"/>
    <w:rsid w:val="003E50DD"/>
    <w:rsid w:val="003F32E4"/>
    <w:rsid w:val="003F4CB8"/>
    <w:rsid w:val="003F52F9"/>
    <w:rsid w:val="003F604F"/>
    <w:rsid w:val="004000D9"/>
    <w:rsid w:val="004007FD"/>
    <w:rsid w:val="00401F9C"/>
    <w:rsid w:val="00406110"/>
    <w:rsid w:val="00411F57"/>
    <w:rsid w:val="004139FF"/>
    <w:rsid w:val="00414C40"/>
    <w:rsid w:val="004178AC"/>
    <w:rsid w:val="00420E6E"/>
    <w:rsid w:val="004260FA"/>
    <w:rsid w:val="00427B0F"/>
    <w:rsid w:val="004320FD"/>
    <w:rsid w:val="00437580"/>
    <w:rsid w:val="004413DD"/>
    <w:rsid w:val="00441B6C"/>
    <w:rsid w:val="00441F49"/>
    <w:rsid w:val="00442497"/>
    <w:rsid w:val="00442D8D"/>
    <w:rsid w:val="00446074"/>
    <w:rsid w:val="0044766A"/>
    <w:rsid w:val="00455C3C"/>
    <w:rsid w:val="00456B63"/>
    <w:rsid w:val="00464073"/>
    <w:rsid w:val="00467288"/>
    <w:rsid w:val="00474208"/>
    <w:rsid w:val="00474225"/>
    <w:rsid w:val="004809CE"/>
    <w:rsid w:val="0048119F"/>
    <w:rsid w:val="004869FD"/>
    <w:rsid w:val="00496ECF"/>
    <w:rsid w:val="004A315A"/>
    <w:rsid w:val="004A3907"/>
    <w:rsid w:val="004A3939"/>
    <w:rsid w:val="004B0D33"/>
    <w:rsid w:val="004B1312"/>
    <w:rsid w:val="004B167F"/>
    <w:rsid w:val="004B3F77"/>
    <w:rsid w:val="004C3FEB"/>
    <w:rsid w:val="004D0F38"/>
    <w:rsid w:val="004D22ED"/>
    <w:rsid w:val="004D4238"/>
    <w:rsid w:val="004D4CEA"/>
    <w:rsid w:val="004D551D"/>
    <w:rsid w:val="004E4E43"/>
    <w:rsid w:val="004F4609"/>
    <w:rsid w:val="004F5B9A"/>
    <w:rsid w:val="004F5F02"/>
    <w:rsid w:val="004F7F78"/>
    <w:rsid w:val="005107CE"/>
    <w:rsid w:val="00515EE7"/>
    <w:rsid w:val="005209FE"/>
    <w:rsid w:val="005218CA"/>
    <w:rsid w:val="00523E74"/>
    <w:rsid w:val="005341B9"/>
    <w:rsid w:val="00540E0A"/>
    <w:rsid w:val="0054299D"/>
    <w:rsid w:val="005430D7"/>
    <w:rsid w:val="00544489"/>
    <w:rsid w:val="00551B0E"/>
    <w:rsid w:val="0055646C"/>
    <w:rsid w:val="005629CA"/>
    <w:rsid w:val="0056392A"/>
    <w:rsid w:val="0056727C"/>
    <w:rsid w:val="00577A63"/>
    <w:rsid w:val="0059608B"/>
    <w:rsid w:val="00596669"/>
    <w:rsid w:val="00596FED"/>
    <w:rsid w:val="005A2827"/>
    <w:rsid w:val="005A3093"/>
    <w:rsid w:val="005A3F36"/>
    <w:rsid w:val="005A3F64"/>
    <w:rsid w:val="005A4332"/>
    <w:rsid w:val="005B38EC"/>
    <w:rsid w:val="005B4DE6"/>
    <w:rsid w:val="005B60A0"/>
    <w:rsid w:val="005B7095"/>
    <w:rsid w:val="005C2E28"/>
    <w:rsid w:val="005C3E2D"/>
    <w:rsid w:val="005C59D1"/>
    <w:rsid w:val="005D2AA8"/>
    <w:rsid w:val="005D32AC"/>
    <w:rsid w:val="005D55AE"/>
    <w:rsid w:val="005E269B"/>
    <w:rsid w:val="005E7F0F"/>
    <w:rsid w:val="005F00C3"/>
    <w:rsid w:val="005F214C"/>
    <w:rsid w:val="00601ED4"/>
    <w:rsid w:val="00606690"/>
    <w:rsid w:val="00611F65"/>
    <w:rsid w:val="00612D33"/>
    <w:rsid w:val="00613A5B"/>
    <w:rsid w:val="00617FD9"/>
    <w:rsid w:val="006220BF"/>
    <w:rsid w:val="00624052"/>
    <w:rsid w:val="006339AF"/>
    <w:rsid w:val="0063773C"/>
    <w:rsid w:val="0067263B"/>
    <w:rsid w:val="006778B4"/>
    <w:rsid w:val="00677D65"/>
    <w:rsid w:val="00683DFF"/>
    <w:rsid w:val="00684E0C"/>
    <w:rsid w:val="00686F7D"/>
    <w:rsid w:val="00690573"/>
    <w:rsid w:val="006909CE"/>
    <w:rsid w:val="00692E76"/>
    <w:rsid w:val="006B2141"/>
    <w:rsid w:val="006B5707"/>
    <w:rsid w:val="006B6FAF"/>
    <w:rsid w:val="006C15DA"/>
    <w:rsid w:val="006C1C98"/>
    <w:rsid w:val="006C576E"/>
    <w:rsid w:val="006C6529"/>
    <w:rsid w:val="006D2E85"/>
    <w:rsid w:val="006E25C3"/>
    <w:rsid w:val="006E3418"/>
    <w:rsid w:val="006E75D1"/>
    <w:rsid w:val="006E7893"/>
    <w:rsid w:val="006E7DF9"/>
    <w:rsid w:val="006F22CE"/>
    <w:rsid w:val="007013B7"/>
    <w:rsid w:val="007030D2"/>
    <w:rsid w:val="00710248"/>
    <w:rsid w:val="00723243"/>
    <w:rsid w:val="007246CA"/>
    <w:rsid w:val="00726683"/>
    <w:rsid w:val="00732BFB"/>
    <w:rsid w:val="007340B0"/>
    <w:rsid w:val="00736151"/>
    <w:rsid w:val="00736AB9"/>
    <w:rsid w:val="00740A1F"/>
    <w:rsid w:val="00742A28"/>
    <w:rsid w:val="00743990"/>
    <w:rsid w:val="007442AB"/>
    <w:rsid w:val="00745A3A"/>
    <w:rsid w:val="00756852"/>
    <w:rsid w:val="00757926"/>
    <w:rsid w:val="007637F7"/>
    <w:rsid w:val="00764B64"/>
    <w:rsid w:val="00767504"/>
    <w:rsid w:val="0077474D"/>
    <w:rsid w:val="00787B66"/>
    <w:rsid w:val="00790BA4"/>
    <w:rsid w:val="00791CF8"/>
    <w:rsid w:val="00793FFF"/>
    <w:rsid w:val="007A06AB"/>
    <w:rsid w:val="007A5605"/>
    <w:rsid w:val="007A5CA8"/>
    <w:rsid w:val="007B1927"/>
    <w:rsid w:val="007B4046"/>
    <w:rsid w:val="007C0F5B"/>
    <w:rsid w:val="007C193F"/>
    <w:rsid w:val="007C50D0"/>
    <w:rsid w:val="007D5BA8"/>
    <w:rsid w:val="007E1815"/>
    <w:rsid w:val="007F244E"/>
    <w:rsid w:val="007F3053"/>
    <w:rsid w:val="007F6462"/>
    <w:rsid w:val="0080150E"/>
    <w:rsid w:val="00801738"/>
    <w:rsid w:val="00802B17"/>
    <w:rsid w:val="00802D5C"/>
    <w:rsid w:val="00804A0F"/>
    <w:rsid w:val="00804EFC"/>
    <w:rsid w:val="00807424"/>
    <w:rsid w:val="00810225"/>
    <w:rsid w:val="00811CB0"/>
    <w:rsid w:val="008144F7"/>
    <w:rsid w:val="00814F3A"/>
    <w:rsid w:val="008173C2"/>
    <w:rsid w:val="008233E4"/>
    <w:rsid w:val="00832237"/>
    <w:rsid w:val="008325E9"/>
    <w:rsid w:val="00833923"/>
    <w:rsid w:val="00835B9D"/>
    <w:rsid w:val="00836BA1"/>
    <w:rsid w:val="00837CFF"/>
    <w:rsid w:val="008414D6"/>
    <w:rsid w:val="00842002"/>
    <w:rsid w:val="00850E1A"/>
    <w:rsid w:val="00851BD9"/>
    <w:rsid w:val="00852A3F"/>
    <w:rsid w:val="0085757F"/>
    <w:rsid w:val="00860A57"/>
    <w:rsid w:val="008622E0"/>
    <w:rsid w:val="00863143"/>
    <w:rsid w:val="00863DEE"/>
    <w:rsid w:val="0086696D"/>
    <w:rsid w:val="00873A4F"/>
    <w:rsid w:val="00874CE1"/>
    <w:rsid w:val="0087750D"/>
    <w:rsid w:val="00877EDB"/>
    <w:rsid w:val="008862BD"/>
    <w:rsid w:val="00886F5C"/>
    <w:rsid w:val="008904BC"/>
    <w:rsid w:val="00894D14"/>
    <w:rsid w:val="008A1372"/>
    <w:rsid w:val="008A1C2F"/>
    <w:rsid w:val="008B0EFD"/>
    <w:rsid w:val="008B5273"/>
    <w:rsid w:val="008B5B24"/>
    <w:rsid w:val="008C4DB3"/>
    <w:rsid w:val="008C6723"/>
    <w:rsid w:val="008D38D7"/>
    <w:rsid w:val="008D7971"/>
    <w:rsid w:val="008F0B43"/>
    <w:rsid w:val="008F211F"/>
    <w:rsid w:val="00902253"/>
    <w:rsid w:val="0090590A"/>
    <w:rsid w:val="009132A0"/>
    <w:rsid w:val="0091615F"/>
    <w:rsid w:val="009216EA"/>
    <w:rsid w:val="00921E18"/>
    <w:rsid w:val="00926F96"/>
    <w:rsid w:val="00932D55"/>
    <w:rsid w:val="00935079"/>
    <w:rsid w:val="00941D17"/>
    <w:rsid w:val="0094201F"/>
    <w:rsid w:val="00943626"/>
    <w:rsid w:val="00944896"/>
    <w:rsid w:val="0094591B"/>
    <w:rsid w:val="00945A85"/>
    <w:rsid w:val="009568BD"/>
    <w:rsid w:val="0096079E"/>
    <w:rsid w:val="009622AC"/>
    <w:rsid w:val="009622CA"/>
    <w:rsid w:val="00965802"/>
    <w:rsid w:val="009669B4"/>
    <w:rsid w:val="00972ECF"/>
    <w:rsid w:val="0097433D"/>
    <w:rsid w:val="00975815"/>
    <w:rsid w:val="0099240E"/>
    <w:rsid w:val="009930F7"/>
    <w:rsid w:val="00994534"/>
    <w:rsid w:val="009A6580"/>
    <w:rsid w:val="009B038E"/>
    <w:rsid w:val="009C562B"/>
    <w:rsid w:val="009D5C31"/>
    <w:rsid w:val="009D75A3"/>
    <w:rsid w:val="009E0009"/>
    <w:rsid w:val="009E4858"/>
    <w:rsid w:val="009E4CB1"/>
    <w:rsid w:val="009F085B"/>
    <w:rsid w:val="009F0EF0"/>
    <w:rsid w:val="009F117D"/>
    <w:rsid w:val="009F2D6D"/>
    <w:rsid w:val="009F3427"/>
    <w:rsid w:val="009F5338"/>
    <w:rsid w:val="00A0091B"/>
    <w:rsid w:val="00A00F02"/>
    <w:rsid w:val="00A01FF3"/>
    <w:rsid w:val="00A02F7A"/>
    <w:rsid w:val="00A03107"/>
    <w:rsid w:val="00A035D5"/>
    <w:rsid w:val="00A03DB7"/>
    <w:rsid w:val="00A06D4E"/>
    <w:rsid w:val="00A10653"/>
    <w:rsid w:val="00A13146"/>
    <w:rsid w:val="00A23279"/>
    <w:rsid w:val="00A30465"/>
    <w:rsid w:val="00A31FD0"/>
    <w:rsid w:val="00A33C84"/>
    <w:rsid w:val="00A349AA"/>
    <w:rsid w:val="00A37CE7"/>
    <w:rsid w:val="00A434F8"/>
    <w:rsid w:val="00A44F80"/>
    <w:rsid w:val="00A510A6"/>
    <w:rsid w:val="00A54B76"/>
    <w:rsid w:val="00A73121"/>
    <w:rsid w:val="00A73479"/>
    <w:rsid w:val="00A73917"/>
    <w:rsid w:val="00A747C3"/>
    <w:rsid w:val="00A752AC"/>
    <w:rsid w:val="00A77114"/>
    <w:rsid w:val="00A77719"/>
    <w:rsid w:val="00A81459"/>
    <w:rsid w:val="00A854B2"/>
    <w:rsid w:val="00A947CF"/>
    <w:rsid w:val="00A965DA"/>
    <w:rsid w:val="00AA0767"/>
    <w:rsid w:val="00AA1BFD"/>
    <w:rsid w:val="00AA38BA"/>
    <w:rsid w:val="00AA3907"/>
    <w:rsid w:val="00AA4050"/>
    <w:rsid w:val="00AA4406"/>
    <w:rsid w:val="00AA61CC"/>
    <w:rsid w:val="00AB10AF"/>
    <w:rsid w:val="00AB7470"/>
    <w:rsid w:val="00AC0688"/>
    <w:rsid w:val="00AC19D1"/>
    <w:rsid w:val="00AC3DCA"/>
    <w:rsid w:val="00AD6EB3"/>
    <w:rsid w:val="00AD78B0"/>
    <w:rsid w:val="00AE0658"/>
    <w:rsid w:val="00AE0F74"/>
    <w:rsid w:val="00AE227D"/>
    <w:rsid w:val="00AE24C1"/>
    <w:rsid w:val="00AE4624"/>
    <w:rsid w:val="00AF51A0"/>
    <w:rsid w:val="00AF56E4"/>
    <w:rsid w:val="00B022A3"/>
    <w:rsid w:val="00B12FD8"/>
    <w:rsid w:val="00B17BB5"/>
    <w:rsid w:val="00B23CF8"/>
    <w:rsid w:val="00B23D38"/>
    <w:rsid w:val="00B3530E"/>
    <w:rsid w:val="00B37B6B"/>
    <w:rsid w:val="00B5145F"/>
    <w:rsid w:val="00B61B86"/>
    <w:rsid w:val="00B63915"/>
    <w:rsid w:val="00B65737"/>
    <w:rsid w:val="00B664AC"/>
    <w:rsid w:val="00B6758A"/>
    <w:rsid w:val="00B739DE"/>
    <w:rsid w:val="00B77E7A"/>
    <w:rsid w:val="00B82A52"/>
    <w:rsid w:val="00B83FF1"/>
    <w:rsid w:val="00B85ACD"/>
    <w:rsid w:val="00B9160A"/>
    <w:rsid w:val="00B96605"/>
    <w:rsid w:val="00BA2BEE"/>
    <w:rsid w:val="00BB04CD"/>
    <w:rsid w:val="00BB3663"/>
    <w:rsid w:val="00BB7C59"/>
    <w:rsid w:val="00BD06A9"/>
    <w:rsid w:val="00BD102B"/>
    <w:rsid w:val="00BD1DAE"/>
    <w:rsid w:val="00BE2921"/>
    <w:rsid w:val="00BE3659"/>
    <w:rsid w:val="00BE38BC"/>
    <w:rsid w:val="00BE7E9F"/>
    <w:rsid w:val="00BF7E13"/>
    <w:rsid w:val="00C0558D"/>
    <w:rsid w:val="00C11F69"/>
    <w:rsid w:val="00C146CD"/>
    <w:rsid w:val="00C1694F"/>
    <w:rsid w:val="00C2136F"/>
    <w:rsid w:val="00C21779"/>
    <w:rsid w:val="00C23731"/>
    <w:rsid w:val="00C30AC5"/>
    <w:rsid w:val="00C40430"/>
    <w:rsid w:val="00C449AA"/>
    <w:rsid w:val="00C505FE"/>
    <w:rsid w:val="00C5478A"/>
    <w:rsid w:val="00C54C72"/>
    <w:rsid w:val="00C55215"/>
    <w:rsid w:val="00C574AE"/>
    <w:rsid w:val="00C63FC4"/>
    <w:rsid w:val="00C645B2"/>
    <w:rsid w:val="00C648FB"/>
    <w:rsid w:val="00C64D6F"/>
    <w:rsid w:val="00C81F80"/>
    <w:rsid w:val="00C85D3E"/>
    <w:rsid w:val="00C97A14"/>
    <w:rsid w:val="00CA3507"/>
    <w:rsid w:val="00CA4620"/>
    <w:rsid w:val="00CA56C9"/>
    <w:rsid w:val="00CA5F42"/>
    <w:rsid w:val="00CC1F24"/>
    <w:rsid w:val="00CC334C"/>
    <w:rsid w:val="00CC3936"/>
    <w:rsid w:val="00CC3A21"/>
    <w:rsid w:val="00CC622A"/>
    <w:rsid w:val="00CD0314"/>
    <w:rsid w:val="00CD175B"/>
    <w:rsid w:val="00CE0226"/>
    <w:rsid w:val="00CE260B"/>
    <w:rsid w:val="00CE398A"/>
    <w:rsid w:val="00CE3CD8"/>
    <w:rsid w:val="00CE5857"/>
    <w:rsid w:val="00CF646B"/>
    <w:rsid w:val="00CF71E0"/>
    <w:rsid w:val="00D02EC6"/>
    <w:rsid w:val="00D0442A"/>
    <w:rsid w:val="00D05642"/>
    <w:rsid w:val="00D156BC"/>
    <w:rsid w:val="00D165B4"/>
    <w:rsid w:val="00D23F9B"/>
    <w:rsid w:val="00D31E04"/>
    <w:rsid w:val="00D320D8"/>
    <w:rsid w:val="00D324AA"/>
    <w:rsid w:val="00D328B0"/>
    <w:rsid w:val="00D411C9"/>
    <w:rsid w:val="00D41469"/>
    <w:rsid w:val="00D42161"/>
    <w:rsid w:val="00D421F1"/>
    <w:rsid w:val="00D560EF"/>
    <w:rsid w:val="00D5639E"/>
    <w:rsid w:val="00D67059"/>
    <w:rsid w:val="00D716B9"/>
    <w:rsid w:val="00D74C9D"/>
    <w:rsid w:val="00D7676C"/>
    <w:rsid w:val="00D82E0B"/>
    <w:rsid w:val="00D84CCE"/>
    <w:rsid w:val="00D9126D"/>
    <w:rsid w:val="00D95B82"/>
    <w:rsid w:val="00DA0A99"/>
    <w:rsid w:val="00DA2BD0"/>
    <w:rsid w:val="00DA3566"/>
    <w:rsid w:val="00DB6E21"/>
    <w:rsid w:val="00DC2650"/>
    <w:rsid w:val="00DD13C8"/>
    <w:rsid w:val="00DD5799"/>
    <w:rsid w:val="00DF20FB"/>
    <w:rsid w:val="00E00179"/>
    <w:rsid w:val="00E018D4"/>
    <w:rsid w:val="00E03F2B"/>
    <w:rsid w:val="00E0704E"/>
    <w:rsid w:val="00E10769"/>
    <w:rsid w:val="00E1237D"/>
    <w:rsid w:val="00E2064C"/>
    <w:rsid w:val="00E20E58"/>
    <w:rsid w:val="00E22935"/>
    <w:rsid w:val="00E238EF"/>
    <w:rsid w:val="00E32611"/>
    <w:rsid w:val="00E4694C"/>
    <w:rsid w:val="00E4726F"/>
    <w:rsid w:val="00E50C9C"/>
    <w:rsid w:val="00E5501B"/>
    <w:rsid w:val="00E612FE"/>
    <w:rsid w:val="00E61417"/>
    <w:rsid w:val="00E650DC"/>
    <w:rsid w:val="00E664EF"/>
    <w:rsid w:val="00E7002E"/>
    <w:rsid w:val="00E711F8"/>
    <w:rsid w:val="00E736AC"/>
    <w:rsid w:val="00E76A31"/>
    <w:rsid w:val="00E804B7"/>
    <w:rsid w:val="00E80D21"/>
    <w:rsid w:val="00E93CB9"/>
    <w:rsid w:val="00E945DD"/>
    <w:rsid w:val="00EA2365"/>
    <w:rsid w:val="00EA3097"/>
    <w:rsid w:val="00EA3528"/>
    <w:rsid w:val="00EA4FDC"/>
    <w:rsid w:val="00EB4053"/>
    <w:rsid w:val="00EB7B4E"/>
    <w:rsid w:val="00EC218C"/>
    <w:rsid w:val="00EC2816"/>
    <w:rsid w:val="00EC4A73"/>
    <w:rsid w:val="00EC7AE6"/>
    <w:rsid w:val="00ED1D67"/>
    <w:rsid w:val="00ED3F59"/>
    <w:rsid w:val="00ED40CB"/>
    <w:rsid w:val="00EE7A5D"/>
    <w:rsid w:val="00EF1D9A"/>
    <w:rsid w:val="00EF54CF"/>
    <w:rsid w:val="00EF5C4F"/>
    <w:rsid w:val="00F018A5"/>
    <w:rsid w:val="00F01A08"/>
    <w:rsid w:val="00F05467"/>
    <w:rsid w:val="00F07772"/>
    <w:rsid w:val="00F07804"/>
    <w:rsid w:val="00F14836"/>
    <w:rsid w:val="00F15486"/>
    <w:rsid w:val="00F16BCF"/>
    <w:rsid w:val="00F23397"/>
    <w:rsid w:val="00F249F3"/>
    <w:rsid w:val="00F30BE9"/>
    <w:rsid w:val="00F3464F"/>
    <w:rsid w:val="00F34F9E"/>
    <w:rsid w:val="00F47767"/>
    <w:rsid w:val="00F50248"/>
    <w:rsid w:val="00F50534"/>
    <w:rsid w:val="00F67AE9"/>
    <w:rsid w:val="00F71740"/>
    <w:rsid w:val="00F82BEE"/>
    <w:rsid w:val="00F833A4"/>
    <w:rsid w:val="00F86D87"/>
    <w:rsid w:val="00F972B4"/>
    <w:rsid w:val="00FA0073"/>
    <w:rsid w:val="00FA11AF"/>
    <w:rsid w:val="00FA47F3"/>
    <w:rsid w:val="00FA4D77"/>
    <w:rsid w:val="00FA504F"/>
    <w:rsid w:val="00FA66DB"/>
    <w:rsid w:val="00FA75B2"/>
    <w:rsid w:val="00FB1543"/>
    <w:rsid w:val="00FB1E0E"/>
    <w:rsid w:val="00FB594C"/>
    <w:rsid w:val="00FC14A7"/>
    <w:rsid w:val="00FC36CC"/>
    <w:rsid w:val="00FC5550"/>
    <w:rsid w:val="00FC5A69"/>
    <w:rsid w:val="00FC5B68"/>
    <w:rsid w:val="00FC753D"/>
    <w:rsid w:val="00FD006D"/>
    <w:rsid w:val="00FD24F0"/>
    <w:rsid w:val="00FE4D3C"/>
    <w:rsid w:val="00FE5422"/>
    <w:rsid w:val="00FF1231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69B4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0"/>
    </w:rPr>
  </w:style>
  <w:style w:type="paragraph" w:styleId="Heading3">
    <w:name w:val="heading 3"/>
    <w:aliases w:val="H3,h3 sub heading,3,list 3,H3-Heading 3,l3.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710248"/>
    <w:pPr>
      <w:tabs>
        <w:tab w:val="right" w:pos="9360"/>
      </w:tabs>
      <w:spacing w:before="240" w:after="60"/>
      <w:ind w:right="720"/>
    </w:pPr>
    <w:rPr>
      <w:rFonts w:ascii="Trebuchet MS" w:hAnsi="Trebuchet MS"/>
      <w:b/>
      <w:sz w:val="24"/>
    </w:rPr>
  </w:style>
  <w:style w:type="paragraph" w:styleId="TOC2">
    <w:name w:val="toc 2"/>
    <w:basedOn w:val="Normal"/>
    <w:next w:val="Normal"/>
    <w:uiPriority w:val="39"/>
    <w:rsid w:val="004869FD"/>
    <w:pPr>
      <w:tabs>
        <w:tab w:val="right" w:pos="9360"/>
      </w:tabs>
      <w:ind w:left="432" w:right="720"/>
    </w:pPr>
    <w:rPr>
      <w:rFonts w:ascii="Trebuchet MS" w:hAnsi="Trebuchet MS"/>
    </w:rPr>
  </w:style>
  <w:style w:type="paragraph" w:styleId="TOC3">
    <w:name w:val="toc 3"/>
    <w:basedOn w:val="Normal"/>
    <w:next w:val="Normal"/>
    <w:semiHidden/>
    <w:pPr>
      <w:tabs>
        <w:tab w:val="left" w:pos="1710"/>
        <w:tab w:val="right" w:pos="9360"/>
      </w:tabs>
      <w:ind w:left="990"/>
    </w:pPr>
    <w:rPr>
      <w:noProof/>
    </w:rPr>
  </w:style>
  <w:style w:type="paragraph" w:styleId="Header">
    <w:name w:val="header"/>
    <w:aliases w:val="*Header,h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93CB9"/>
    <w:pPr>
      <w:widowControl/>
      <w:spacing w:line="240" w:lineRule="auto"/>
    </w:pPr>
    <w:rPr>
      <w:rFonts w:ascii="Trebuchet MS" w:hAnsi="Trebuchet MS" w:cs="TimesNewRoman"/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TableText0">
    <w:name w:val="TableText"/>
    <w:aliases w:val="tt"/>
    <w:basedOn w:val="Normal"/>
    <w:rsid w:val="00B77E7A"/>
    <w:pPr>
      <w:widowControl/>
      <w:spacing w:before="60" w:after="60" w:line="240" w:lineRule="auto"/>
    </w:pPr>
    <w:rPr>
      <w:sz w:val="24"/>
      <w:szCs w:val="21"/>
    </w:rPr>
  </w:style>
  <w:style w:type="paragraph" w:customStyle="1" w:styleId="Subheading">
    <w:name w:val="Subheading"/>
    <w:basedOn w:val="BodyText"/>
    <w:pPr>
      <w:spacing w:before="240"/>
    </w:pPr>
    <w:rPr>
      <w:rFonts w:ascii="Arial" w:hAnsi="Arial"/>
      <w:b/>
      <w:bCs/>
    </w:rPr>
  </w:style>
  <w:style w:type="paragraph" w:styleId="Caption">
    <w:name w:val="caption"/>
    <w:basedOn w:val="Normal"/>
    <w:next w:val="Normal"/>
    <w:qFormat/>
    <w:rsid w:val="00253B7D"/>
    <w:pPr>
      <w:widowControl/>
      <w:spacing w:before="120" w:after="120" w:line="240" w:lineRule="auto"/>
    </w:pPr>
    <w:rPr>
      <w:b/>
      <w:bCs/>
    </w:rPr>
  </w:style>
  <w:style w:type="character" w:styleId="CommentReference">
    <w:name w:val="annotation reference"/>
    <w:semiHidden/>
    <w:rsid w:val="00944896"/>
    <w:rPr>
      <w:sz w:val="16"/>
      <w:szCs w:val="16"/>
    </w:rPr>
  </w:style>
  <w:style w:type="paragraph" w:styleId="CommentText">
    <w:name w:val="annotation text"/>
    <w:basedOn w:val="Normal"/>
    <w:semiHidden/>
    <w:rsid w:val="00944896"/>
  </w:style>
  <w:style w:type="paragraph" w:styleId="CommentSubject">
    <w:name w:val="annotation subject"/>
    <w:basedOn w:val="CommentText"/>
    <w:next w:val="CommentText"/>
    <w:semiHidden/>
    <w:rsid w:val="00944896"/>
    <w:rPr>
      <w:b/>
      <w:bCs/>
    </w:rPr>
  </w:style>
  <w:style w:type="paragraph" w:styleId="BalloonText">
    <w:name w:val="Balloon Text"/>
    <w:basedOn w:val="Normal"/>
    <w:semiHidden/>
    <w:rsid w:val="00944896"/>
    <w:rPr>
      <w:rFonts w:ascii="Tahoma" w:hAnsi="Tahoma" w:cs="Tahoma"/>
      <w:sz w:val="16"/>
      <w:szCs w:val="16"/>
    </w:rPr>
  </w:style>
  <w:style w:type="paragraph" w:customStyle="1" w:styleId="PageTitle">
    <w:name w:val="Page Title"/>
    <w:basedOn w:val="Normal"/>
    <w:next w:val="Title"/>
    <w:link w:val="PageTitleChar"/>
    <w:rsid w:val="007A5605"/>
    <w:pPr>
      <w:widowControl/>
      <w:spacing w:line="240" w:lineRule="auto"/>
      <w:jc w:val="center"/>
    </w:pPr>
    <w:rPr>
      <w:rFonts w:ascii="Trebuchet MS" w:hAnsi="Trebuchet MS"/>
      <w:sz w:val="36"/>
      <w:szCs w:val="36"/>
    </w:rPr>
  </w:style>
  <w:style w:type="character" w:customStyle="1" w:styleId="PageTitleChar">
    <w:name w:val="Page Title Char"/>
    <w:link w:val="PageTitle"/>
    <w:rsid w:val="007A5605"/>
    <w:rPr>
      <w:rFonts w:ascii="Trebuchet MS" w:hAnsi="Trebuchet MS"/>
      <w:sz w:val="36"/>
      <w:szCs w:val="36"/>
      <w:lang w:val="en-US" w:eastAsia="en-US" w:bidi="ar-SA"/>
    </w:rPr>
  </w:style>
  <w:style w:type="paragraph" w:customStyle="1" w:styleId="line">
    <w:name w:val="line"/>
    <w:basedOn w:val="Title"/>
    <w:rsid w:val="007A5605"/>
    <w:pPr>
      <w:widowControl/>
      <w:pBdr>
        <w:top w:val="single" w:sz="36" w:space="1" w:color="auto"/>
      </w:pBdr>
      <w:spacing w:before="240"/>
      <w:jc w:val="right"/>
    </w:pPr>
    <w:rPr>
      <w:kern w:val="28"/>
      <w:sz w:val="40"/>
    </w:rPr>
  </w:style>
  <w:style w:type="paragraph" w:customStyle="1" w:styleId="ByLine">
    <w:name w:val="ByLine"/>
    <w:basedOn w:val="Title"/>
    <w:rsid w:val="007A5605"/>
    <w:pPr>
      <w:widowControl/>
      <w:spacing w:before="240" w:after="720"/>
      <w:jc w:val="right"/>
    </w:pPr>
    <w:rPr>
      <w:kern w:val="28"/>
      <w:sz w:val="28"/>
    </w:rPr>
  </w:style>
  <w:style w:type="table" w:styleId="TableGrid">
    <w:name w:val="Table Grid"/>
    <w:basedOn w:val="TableNormal"/>
    <w:rsid w:val="00C11F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1TrebuchetMS">
    <w:name w:val="Style Heading 1 + Trebuchet MS"/>
    <w:basedOn w:val="Heading1"/>
    <w:autoRedefine/>
    <w:rsid w:val="00A44F80"/>
    <w:rPr>
      <w:rFonts w:ascii="Trebuchet MS" w:hAnsi="Trebuchet MS"/>
      <w:bCs/>
      <w:sz w:val="28"/>
    </w:rPr>
  </w:style>
  <w:style w:type="paragraph" w:customStyle="1" w:styleId="CharCharCharChar">
    <w:name w:val="Char Char Char Char"/>
    <w:basedOn w:val="Normal"/>
    <w:rsid w:val="00C63FC4"/>
    <w:pPr>
      <w:spacing w:after="160" w:line="240" w:lineRule="exact"/>
    </w:pPr>
    <w:rPr>
      <w:rFonts w:ascii="Verdana" w:hAnsi="Verdana"/>
    </w:rPr>
  </w:style>
  <w:style w:type="paragraph" w:customStyle="1" w:styleId="TableSubTitle">
    <w:name w:val="Table Sub Title"/>
    <w:basedOn w:val="Normal"/>
    <w:rsid w:val="00170C5D"/>
    <w:pPr>
      <w:widowControl/>
      <w:spacing w:line="240" w:lineRule="auto"/>
      <w:jc w:val="both"/>
    </w:pPr>
    <w:rPr>
      <w:rFonts w:ascii="Trebuchet MS" w:hAnsi="Trebuchet MS"/>
      <w:b/>
      <w:bCs/>
    </w:rPr>
  </w:style>
  <w:style w:type="paragraph" w:customStyle="1" w:styleId="CharCharCharChar0">
    <w:name w:val="Char Char Char Char"/>
    <w:basedOn w:val="Normal"/>
    <w:autoRedefine/>
    <w:rsid w:val="00AA3907"/>
    <w:pPr>
      <w:widowControl/>
      <w:spacing w:after="160" w:line="240" w:lineRule="exact"/>
      <w:ind w:left="432"/>
      <w:jc w:val="both"/>
    </w:pPr>
    <w:rPr>
      <w:rFonts w:ascii="Trebuchet MS" w:hAnsi="Trebuchet MS" w:cs="Arial"/>
      <w:bCs/>
      <w:sz w:val="22"/>
    </w:rPr>
  </w:style>
  <w:style w:type="paragraph" w:customStyle="1" w:styleId="TableTitle">
    <w:name w:val="Table Title"/>
    <w:basedOn w:val="Normal"/>
    <w:rsid w:val="005E269B"/>
    <w:pPr>
      <w:jc w:val="both"/>
    </w:pPr>
    <w:rPr>
      <w:rFonts w:ascii="Trebuchet MS" w:hAnsi="Trebuchet MS"/>
      <w:b/>
      <w:bCs/>
      <w:sz w:val="24"/>
    </w:rPr>
  </w:style>
  <w:style w:type="paragraph" w:customStyle="1" w:styleId="NormalNotesBulleted">
    <w:name w:val="Normal Notes Bulleted"/>
    <w:basedOn w:val="Normal"/>
    <w:rsid w:val="004F7F78"/>
    <w:pPr>
      <w:numPr>
        <w:numId w:val="2"/>
      </w:numPr>
    </w:pPr>
  </w:style>
  <w:style w:type="paragraph" w:customStyle="1" w:styleId="body0">
    <w:name w:val="body"/>
    <w:basedOn w:val="Normal"/>
    <w:rsid w:val="007B1927"/>
    <w:pPr>
      <w:widowControl/>
      <w:spacing w:before="120" w:after="120" w:line="240" w:lineRule="auto"/>
      <w:jc w:val="both"/>
    </w:pPr>
    <w:rPr>
      <w:rFonts w:ascii="Arial" w:hAnsi="Arial"/>
      <w:sz w:val="24"/>
    </w:rPr>
  </w:style>
  <w:style w:type="character" w:customStyle="1" w:styleId="ProjConnbodytextChar">
    <w:name w:val="ProjConn bodytext Char"/>
    <w:rsid w:val="007442AB"/>
    <w:rPr>
      <w:rFonts w:ascii="Arial" w:hAnsi="Arial"/>
      <w:noProof w:val="0"/>
      <w:sz w:val="22"/>
      <w:szCs w:val="22"/>
      <w:lang w:val="en-US"/>
    </w:rPr>
  </w:style>
  <w:style w:type="paragraph" w:customStyle="1" w:styleId="CharChar1">
    <w:name w:val="스타일 본문내용 Char Char + 오른쪽:  1 글자"/>
    <w:basedOn w:val="Normal"/>
    <w:rsid w:val="00F50248"/>
    <w:pPr>
      <w:wordWrap w:val="0"/>
      <w:autoSpaceDE w:val="0"/>
      <w:autoSpaceDN w:val="0"/>
      <w:spacing w:line="240" w:lineRule="auto"/>
      <w:jc w:val="both"/>
    </w:pPr>
    <w:rPr>
      <w:rFonts w:cs="Batang"/>
      <w:color w:val="000000"/>
      <w:kern w:val="2"/>
      <w:sz w:val="24"/>
      <w:szCs w:val="24"/>
      <w:lang w:eastAsia="ko-KR"/>
    </w:rPr>
  </w:style>
  <w:style w:type="character" w:customStyle="1" w:styleId="charboldital">
    <w:name w:val="char boldital"/>
    <w:aliases w:val="cbi"/>
    <w:rsid w:val="003771FA"/>
    <w:rPr>
      <w:b/>
      <w:bCs/>
      <w:i/>
      <w:iCs/>
    </w:rPr>
  </w:style>
  <w:style w:type="paragraph" w:customStyle="1" w:styleId="BODY--PRIME">
    <w:name w:val="BODY--PRIME"/>
    <w:rsid w:val="003771FA"/>
    <w:pPr>
      <w:spacing w:before="72" w:after="72"/>
      <w:jc w:val="both"/>
    </w:pPr>
    <w:rPr>
      <w:sz w:val="24"/>
      <w:szCs w:val="24"/>
    </w:rPr>
  </w:style>
  <w:style w:type="paragraph" w:customStyle="1" w:styleId="Cell10hdr">
    <w:name w:val="Cell10:hdr"/>
    <w:rsid w:val="003771FA"/>
    <w:pPr>
      <w:keepNext/>
      <w:spacing w:before="60" w:after="60"/>
      <w:jc w:val="center"/>
    </w:pPr>
    <w:rPr>
      <w:rFonts w:ascii="Arial" w:hAnsi="Arial" w:cs="Arial"/>
      <w:b/>
      <w:bCs/>
    </w:rPr>
  </w:style>
  <w:style w:type="paragraph" w:customStyle="1" w:styleId="Cell10left">
    <w:name w:val="Cell10:left"/>
    <w:rsid w:val="003771FA"/>
    <w:pPr>
      <w:spacing w:before="40" w:after="40"/>
    </w:pPr>
    <w:rPr>
      <w:rFonts w:ascii="Arial" w:hAnsi="Arial" w:cs="Arial"/>
    </w:rPr>
  </w:style>
  <w:style w:type="paragraph" w:customStyle="1" w:styleId="Cell10ctr">
    <w:name w:val="Cell10:ctr"/>
    <w:rsid w:val="003771FA"/>
    <w:pPr>
      <w:spacing w:before="40" w:after="40"/>
      <w:jc w:val="center"/>
    </w:pPr>
    <w:rPr>
      <w:rFonts w:ascii="Arial" w:hAnsi="Arial" w:cs="Arial"/>
    </w:rPr>
  </w:style>
  <w:style w:type="paragraph" w:styleId="BlockText">
    <w:name w:val="Block Text"/>
    <w:basedOn w:val="Normal"/>
    <w:next w:val="BodyText"/>
    <w:autoRedefine/>
    <w:rsid w:val="00E10769"/>
    <w:pPr>
      <w:widowControl/>
      <w:tabs>
        <w:tab w:val="right" w:pos="8640"/>
      </w:tabs>
      <w:spacing w:before="60" w:after="60" w:line="240" w:lineRule="auto"/>
      <w:ind w:right="288"/>
      <w:jc w:val="both"/>
    </w:pPr>
    <w:rPr>
      <w:rFonts w:ascii="Trebuchet MS" w:hAnsi="Trebuchet MS"/>
      <w:spacing w:val="-2"/>
    </w:rPr>
  </w:style>
  <w:style w:type="paragraph" w:customStyle="1" w:styleId="TableHeading">
    <w:name w:val="Table Heading"/>
    <w:basedOn w:val="Normal"/>
    <w:rsid w:val="00D82E0B"/>
    <w:pPr>
      <w:widowControl/>
      <w:spacing w:before="60" w:after="60" w:line="240" w:lineRule="auto"/>
      <w:jc w:val="center"/>
    </w:pPr>
    <w:rPr>
      <w:rFonts w:ascii="Arial Bold" w:hAnsi="Arial Bold"/>
      <w:b/>
      <w:bCs/>
      <w:sz w:val="22"/>
      <w:szCs w:val="22"/>
    </w:rPr>
  </w:style>
  <w:style w:type="paragraph" w:customStyle="1" w:styleId="TableText10">
    <w:name w:val="Table Text 10"/>
    <w:basedOn w:val="Normal"/>
    <w:rsid w:val="00D82E0B"/>
    <w:pPr>
      <w:widowControl/>
      <w:spacing w:before="80" w:after="80" w:line="240" w:lineRule="auto"/>
    </w:pPr>
    <w:rPr>
      <w:color w:val="000000"/>
    </w:rPr>
  </w:style>
  <w:style w:type="paragraph" w:customStyle="1" w:styleId="TableText11">
    <w:name w:val="Table Text 11"/>
    <w:basedOn w:val="Normal"/>
    <w:rsid w:val="00E93CB9"/>
    <w:pPr>
      <w:widowControl/>
      <w:spacing w:before="80" w:after="80" w:line="240" w:lineRule="auto"/>
    </w:pPr>
    <w:rPr>
      <w:color w:val="000000"/>
      <w:sz w:val="18"/>
      <w:szCs w:val="18"/>
    </w:rPr>
  </w:style>
  <w:style w:type="paragraph" w:customStyle="1" w:styleId="bullet20">
    <w:name w:val="bullet2"/>
    <w:basedOn w:val="Normal"/>
    <w:rsid w:val="00437580"/>
    <w:pPr>
      <w:widowControl/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sz w:val="22"/>
    </w:rPr>
  </w:style>
  <w:style w:type="paragraph" w:customStyle="1" w:styleId="bullet0">
    <w:name w:val="bullet"/>
    <w:basedOn w:val="Normal"/>
    <w:rsid w:val="00437580"/>
    <w:pPr>
      <w:widowControl/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sz w:val="22"/>
    </w:rPr>
  </w:style>
  <w:style w:type="character" w:customStyle="1" w:styleId="FooterChar">
    <w:name w:val="Footer Char"/>
    <w:aliases w:val="f Char"/>
    <w:basedOn w:val="DefaultParagraphFont"/>
    <w:link w:val="Footer"/>
    <w:locked/>
    <w:rsid w:val="00322C99"/>
  </w:style>
  <w:style w:type="paragraph" w:styleId="ListParagraph">
    <w:name w:val="List Paragraph"/>
    <w:basedOn w:val="Normal"/>
    <w:uiPriority w:val="34"/>
    <w:qFormat/>
    <w:rsid w:val="00016E3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943626"/>
    <w:rPr>
      <w:rFonts w:ascii="Courier New" w:eastAsia="Times New Roman" w:hAnsi="Courier New" w:cs="Courier New" w:hint="default"/>
      <w:sz w:val="22"/>
      <w:szCs w:val="22"/>
    </w:rPr>
  </w:style>
  <w:style w:type="character" w:customStyle="1" w:styleId="apple-converted-space">
    <w:name w:val="apple-converted-space"/>
    <w:basedOn w:val="DefaultParagraphFont"/>
    <w:rsid w:val="005639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69B4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0"/>
    </w:rPr>
  </w:style>
  <w:style w:type="paragraph" w:styleId="Heading3">
    <w:name w:val="heading 3"/>
    <w:aliases w:val="H3,h3 sub heading,3,list 3,H3-Heading 3,l3.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710248"/>
    <w:pPr>
      <w:tabs>
        <w:tab w:val="right" w:pos="9360"/>
      </w:tabs>
      <w:spacing w:before="240" w:after="60"/>
      <w:ind w:right="720"/>
    </w:pPr>
    <w:rPr>
      <w:rFonts w:ascii="Trebuchet MS" w:hAnsi="Trebuchet MS"/>
      <w:b/>
      <w:sz w:val="24"/>
    </w:rPr>
  </w:style>
  <w:style w:type="paragraph" w:styleId="TOC2">
    <w:name w:val="toc 2"/>
    <w:basedOn w:val="Normal"/>
    <w:next w:val="Normal"/>
    <w:uiPriority w:val="39"/>
    <w:rsid w:val="004869FD"/>
    <w:pPr>
      <w:tabs>
        <w:tab w:val="right" w:pos="9360"/>
      </w:tabs>
      <w:ind w:left="432" w:right="720"/>
    </w:pPr>
    <w:rPr>
      <w:rFonts w:ascii="Trebuchet MS" w:hAnsi="Trebuchet MS"/>
    </w:rPr>
  </w:style>
  <w:style w:type="paragraph" w:styleId="TOC3">
    <w:name w:val="toc 3"/>
    <w:basedOn w:val="Normal"/>
    <w:next w:val="Normal"/>
    <w:semiHidden/>
    <w:pPr>
      <w:tabs>
        <w:tab w:val="left" w:pos="1710"/>
        <w:tab w:val="right" w:pos="9360"/>
      </w:tabs>
      <w:ind w:left="990"/>
    </w:pPr>
    <w:rPr>
      <w:noProof/>
    </w:rPr>
  </w:style>
  <w:style w:type="paragraph" w:styleId="Header">
    <w:name w:val="header"/>
    <w:aliases w:val="*Header,h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93CB9"/>
    <w:pPr>
      <w:widowControl/>
      <w:spacing w:line="240" w:lineRule="auto"/>
    </w:pPr>
    <w:rPr>
      <w:rFonts w:ascii="Trebuchet MS" w:hAnsi="Trebuchet MS" w:cs="TimesNewRoman"/>
      <w:color w:val="00000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TableText0">
    <w:name w:val="TableText"/>
    <w:aliases w:val="tt"/>
    <w:basedOn w:val="Normal"/>
    <w:rsid w:val="00B77E7A"/>
    <w:pPr>
      <w:widowControl/>
      <w:spacing w:before="60" w:after="60" w:line="240" w:lineRule="auto"/>
    </w:pPr>
    <w:rPr>
      <w:sz w:val="24"/>
      <w:szCs w:val="21"/>
    </w:rPr>
  </w:style>
  <w:style w:type="paragraph" w:customStyle="1" w:styleId="Subheading">
    <w:name w:val="Subheading"/>
    <w:basedOn w:val="BodyText"/>
    <w:pPr>
      <w:spacing w:before="240"/>
    </w:pPr>
    <w:rPr>
      <w:rFonts w:ascii="Arial" w:hAnsi="Arial"/>
      <w:b/>
      <w:bCs/>
    </w:rPr>
  </w:style>
  <w:style w:type="paragraph" w:styleId="Caption">
    <w:name w:val="caption"/>
    <w:basedOn w:val="Normal"/>
    <w:next w:val="Normal"/>
    <w:qFormat/>
    <w:rsid w:val="00253B7D"/>
    <w:pPr>
      <w:widowControl/>
      <w:spacing w:before="120" w:after="120" w:line="240" w:lineRule="auto"/>
    </w:pPr>
    <w:rPr>
      <w:b/>
      <w:bCs/>
    </w:rPr>
  </w:style>
  <w:style w:type="character" w:styleId="CommentReference">
    <w:name w:val="annotation reference"/>
    <w:semiHidden/>
    <w:rsid w:val="00944896"/>
    <w:rPr>
      <w:sz w:val="16"/>
      <w:szCs w:val="16"/>
    </w:rPr>
  </w:style>
  <w:style w:type="paragraph" w:styleId="CommentText">
    <w:name w:val="annotation text"/>
    <w:basedOn w:val="Normal"/>
    <w:semiHidden/>
    <w:rsid w:val="00944896"/>
  </w:style>
  <w:style w:type="paragraph" w:styleId="CommentSubject">
    <w:name w:val="annotation subject"/>
    <w:basedOn w:val="CommentText"/>
    <w:next w:val="CommentText"/>
    <w:semiHidden/>
    <w:rsid w:val="00944896"/>
    <w:rPr>
      <w:b/>
      <w:bCs/>
    </w:rPr>
  </w:style>
  <w:style w:type="paragraph" w:styleId="BalloonText">
    <w:name w:val="Balloon Text"/>
    <w:basedOn w:val="Normal"/>
    <w:semiHidden/>
    <w:rsid w:val="00944896"/>
    <w:rPr>
      <w:rFonts w:ascii="Tahoma" w:hAnsi="Tahoma" w:cs="Tahoma"/>
      <w:sz w:val="16"/>
      <w:szCs w:val="16"/>
    </w:rPr>
  </w:style>
  <w:style w:type="paragraph" w:customStyle="1" w:styleId="PageTitle">
    <w:name w:val="Page Title"/>
    <w:basedOn w:val="Normal"/>
    <w:next w:val="Title"/>
    <w:link w:val="PageTitleChar"/>
    <w:rsid w:val="007A5605"/>
    <w:pPr>
      <w:widowControl/>
      <w:spacing w:line="240" w:lineRule="auto"/>
      <w:jc w:val="center"/>
    </w:pPr>
    <w:rPr>
      <w:rFonts w:ascii="Trebuchet MS" w:hAnsi="Trebuchet MS"/>
      <w:sz w:val="36"/>
      <w:szCs w:val="36"/>
    </w:rPr>
  </w:style>
  <w:style w:type="character" w:customStyle="1" w:styleId="PageTitleChar">
    <w:name w:val="Page Title Char"/>
    <w:link w:val="PageTitle"/>
    <w:rsid w:val="007A5605"/>
    <w:rPr>
      <w:rFonts w:ascii="Trebuchet MS" w:hAnsi="Trebuchet MS"/>
      <w:sz w:val="36"/>
      <w:szCs w:val="36"/>
      <w:lang w:val="en-US" w:eastAsia="en-US" w:bidi="ar-SA"/>
    </w:rPr>
  </w:style>
  <w:style w:type="paragraph" w:customStyle="1" w:styleId="line">
    <w:name w:val="line"/>
    <w:basedOn w:val="Title"/>
    <w:rsid w:val="007A5605"/>
    <w:pPr>
      <w:widowControl/>
      <w:pBdr>
        <w:top w:val="single" w:sz="36" w:space="1" w:color="auto"/>
      </w:pBdr>
      <w:spacing w:before="240"/>
      <w:jc w:val="right"/>
    </w:pPr>
    <w:rPr>
      <w:kern w:val="28"/>
      <w:sz w:val="40"/>
    </w:rPr>
  </w:style>
  <w:style w:type="paragraph" w:customStyle="1" w:styleId="ByLine">
    <w:name w:val="ByLine"/>
    <w:basedOn w:val="Title"/>
    <w:rsid w:val="007A5605"/>
    <w:pPr>
      <w:widowControl/>
      <w:spacing w:before="240" w:after="720"/>
      <w:jc w:val="right"/>
    </w:pPr>
    <w:rPr>
      <w:kern w:val="28"/>
      <w:sz w:val="28"/>
    </w:rPr>
  </w:style>
  <w:style w:type="table" w:styleId="TableGrid">
    <w:name w:val="Table Grid"/>
    <w:basedOn w:val="TableNormal"/>
    <w:rsid w:val="00C11F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1TrebuchetMS">
    <w:name w:val="Style Heading 1 + Trebuchet MS"/>
    <w:basedOn w:val="Heading1"/>
    <w:autoRedefine/>
    <w:rsid w:val="00A44F80"/>
    <w:rPr>
      <w:rFonts w:ascii="Trebuchet MS" w:hAnsi="Trebuchet MS"/>
      <w:bCs/>
      <w:sz w:val="28"/>
    </w:rPr>
  </w:style>
  <w:style w:type="paragraph" w:customStyle="1" w:styleId="CharCharCharChar">
    <w:name w:val="Char Char Char Char"/>
    <w:basedOn w:val="Normal"/>
    <w:rsid w:val="00C63FC4"/>
    <w:pPr>
      <w:spacing w:after="160" w:line="240" w:lineRule="exact"/>
    </w:pPr>
    <w:rPr>
      <w:rFonts w:ascii="Verdana" w:hAnsi="Verdana"/>
    </w:rPr>
  </w:style>
  <w:style w:type="paragraph" w:customStyle="1" w:styleId="TableSubTitle">
    <w:name w:val="Table Sub Title"/>
    <w:basedOn w:val="Normal"/>
    <w:rsid w:val="00170C5D"/>
    <w:pPr>
      <w:widowControl/>
      <w:spacing w:line="240" w:lineRule="auto"/>
      <w:jc w:val="both"/>
    </w:pPr>
    <w:rPr>
      <w:rFonts w:ascii="Trebuchet MS" w:hAnsi="Trebuchet MS"/>
      <w:b/>
      <w:bCs/>
    </w:rPr>
  </w:style>
  <w:style w:type="paragraph" w:customStyle="1" w:styleId="CharCharCharChar0">
    <w:name w:val="Char Char Char Char"/>
    <w:basedOn w:val="Normal"/>
    <w:autoRedefine/>
    <w:rsid w:val="00AA3907"/>
    <w:pPr>
      <w:widowControl/>
      <w:spacing w:after="160" w:line="240" w:lineRule="exact"/>
      <w:ind w:left="432"/>
      <w:jc w:val="both"/>
    </w:pPr>
    <w:rPr>
      <w:rFonts w:ascii="Trebuchet MS" w:hAnsi="Trebuchet MS" w:cs="Arial"/>
      <w:bCs/>
      <w:sz w:val="22"/>
    </w:rPr>
  </w:style>
  <w:style w:type="paragraph" w:customStyle="1" w:styleId="TableTitle">
    <w:name w:val="Table Title"/>
    <w:basedOn w:val="Normal"/>
    <w:rsid w:val="005E269B"/>
    <w:pPr>
      <w:jc w:val="both"/>
    </w:pPr>
    <w:rPr>
      <w:rFonts w:ascii="Trebuchet MS" w:hAnsi="Trebuchet MS"/>
      <w:b/>
      <w:bCs/>
      <w:sz w:val="24"/>
    </w:rPr>
  </w:style>
  <w:style w:type="paragraph" w:customStyle="1" w:styleId="NormalNotesBulleted">
    <w:name w:val="Normal Notes Bulleted"/>
    <w:basedOn w:val="Normal"/>
    <w:rsid w:val="004F7F78"/>
    <w:pPr>
      <w:numPr>
        <w:numId w:val="2"/>
      </w:numPr>
    </w:pPr>
  </w:style>
  <w:style w:type="paragraph" w:customStyle="1" w:styleId="body0">
    <w:name w:val="body"/>
    <w:basedOn w:val="Normal"/>
    <w:rsid w:val="007B1927"/>
    <w:pPr>
      <w:widowControl/>
      <w:spacing w:before="120" w:after="120" w:line="240" w:lineRule="auto"/>
      <w:jc w:val="both"/>
    </w:pPr>
    <w:rPr>
      <w:rFonts w:ascii="Arial" w:hAnsi="Arial"/>
      <w:sz w:val="24"/>
    </w:rPr>
  </w:style>
  <w:style w:type="character" w:customStyle="1" w:styleId="ProjConnbodytextChar">
    <w:name w:val="ProjConn bodytext Char"/>
    <w:rsid w:val="007442AB"/>
    <w:rPr>
      <w:rFonts w:ascii="Arial" w:hAnsi="Arial"/>
      <w:noProof w:val="0"/>
      <w:sz w:val="22"/>
      <w:szCs w:val="22"/>
      <w:lang w:val="en-US"/>
    </w:rPr>
  </w:style>
  <w:style w:type="paragraph" w:customStyle="1" w:styleId="CharChar1">
    <w:name w:val="스타일 본문내용 Char Char + 오른쪽:  1 글자"/>
    <w:basedOn w:val="Normal"/>
    <w:rsid w:val="00F50248"/>
    <w:pPr>
      <w:wordWrap w:val="0"/>
      <w:autoSpaceDE w:val="0"/>
      <w:autoSpaceDN w:val="0"/>
      <w:spacing w:line="240" w:lineRule="auto"/>
      <w:jc w:val="both"/>
    </w:pPr>
    <w:rPr>
      <w:rFonts w:cs="Batang"/>
      <w:color w:val="000000"/>
      <w:kern w:val="2"/>
      <w:sz w:val="24"/>
      <w:szCs w:val="24"/>
      <w:lang w:eastAsia="ko-KR"/>
    </w:rPr>
  </w:style>
  <w:style w:type="character" w:customStyle="1" w:styleId="charboldital">
    <w:name w:val="char boldital"/>
    <w:aliases w:val="cbi"/>
    <w:rsid w:val="003771FA"/>
    <w:rPr>
      <w:b/>
      <w:bCs/>
      <w:i/>
      <w:iCs/>
    </w:rPr>
  </w:style>
  <w:style w:type="paragraph" w:customStyle="1" w:styleId="BODY--PRIME">
    <w:name w:val="BODY--PRIME"/>
    <w:rsid w:val="003771FA"/>
    <w:pPr>
      <w:spacing w:before="72" w:after="72"/>
      <w:jc w:val="both"/>
    </w:pPr>
    <w:rPr>
      <w:sz w:val="24"/>
      <w:szCs w:val="24"/>
    </w:rPr>
  </w:style>
  <w:style w:type="paragraph" w:customStyle="1" w:styleId="Cell10hdr">
    <w:name w:val="Cell10:hdr"/>
    <w:rsid w:val="003771FA"/>
    <w:pPr>
      <w:keepNext/>
      <w:spacing w:before="60" w:after="60"/>
      <w:jc w:val="center"/>
    </w:pPr>
    <w:rPr>
      <w:rFonts w:ascii="Arial" w:hAnsi="Arial" w:cs="Arial"/>
      <w:b/>
      <w:bCs/>
    </w:rPr>
  </w:style>
  <w:style w:type="paragraph" w:customStyle="1" w:styleId="Cell10left">
    <w:name w:val="Cell10:left"/>
    <w:rsid w:val="003771FA"/>
    <w:pPr>
      <w:spacing w:before="40" w:after="40"/>
    </w:pPr>
    <w:rPr>
      <w:rFonts w:ascii="Arial" w:hAnsi="Arial" w:cs="Arial"/>
    </w:rPr>
  </w:style>
  <w:style w:type="paragraph" w:customStyle="1" w:styleId="Cell10ctr">
    <w:name w:val="Cell10:ctr"/>
    <w:rsid w:val="003771FA"/>
    <w:pPr>
      <w:spacing w:before="40" w:after="40"/>
      <w:jc w:val="center"/>
    </w:pPr>
    <w:rPr>
      <w:rFonts w:ascii="Arial" w:hAnsi="Arial" w:cs="Arial"/>
    </w:rPr>
  </w:style>
  <w:style w:type="paragraph" w:styleId="BlockText">
    <w:name w:val="Block Text"/>
    <w:basedOn w:val="Normal"/>
    <w:next w:val="BodyText"/>
    <w:autoRedefine/>
    <w:rsid w:val="00E10769"/>
    <w:pPr>
      <w:widowControl/>
      <w:tabs>
        <w:tab w:val="right" w:pos="8640"/>
      </w:tabs>
      <w:spacing w:before="60" w:after="60" w:line="240" w:lineRule="auto"/>
      <w:ind w:right="288"/>
      <w:jc w:val="both"/>
    </w:pPr>
    <w:rPr>
      <w:rFonts w:ascii="Trebuchet MS" w:hAnsi="Trebuchet MS"/>
      <w:spacing w:val="-2"/>
    </w:rPr>
  </w:style>
  <w:style w:type="paragraph" w:customStyle="1" w:styleId="TableHeading">
    <w:name w:val="Table Heading"/>
    <w:basedOn w:val="Normal"/>
    <w:rsid w:val="00D82E0B"/>
    <w:pPr>
      <w:widowControl/>
      <w:spacing w:before="60" w:after="60" w:line="240" w:lineRule="auto"/>
      <w:jc w:val="center"/>
    </w:pPr>
    <w:rPr>
      <w:rFonts w:ascii="Arial Bold" w:hAnsi="Arial Bold"/>
      <w:b/>
      <w:bCs/>
      <w:sz w:val="22"/>
      <w:szCs w:val="22"/>
    </w:rPr>
  </w:style>
  <w:style w:type="paragraph" w:customStyle="1" w:styleId="TableText10">
    <w:name w:val="Table Text 10"/>
    <w:basedOn w:val="Normal"/>
    <w:rsid w:val="00D82E0B"/>
    <w:pPr>
      <w:widowControl/>
      <w:spacing w:before="80" w:after="80" w:line="240" w:lineRule="auto"/>
    </w:pPr>
    <w:rPr>
      <w:color w:val="000000"/>
    </w:rPr>
  </w:style>
  <w:style w:type="paragraph" w:customStyle="1" w:styleId="TableText11">
    <w:name w:val="Table Text 11"/>
    <w:basedOn w:val="Normal"/>
    <w:rsid w:val="00E93CB9"/>
    <w:pPr>
      <w:widowControl/>
      <w:spacing w:before="80" w:after="80" w:line="240" w:lineRule="auto"/>
    </w:pPr>
    <w:rPr>
      <w:color w:val="000000"/>
      <w:sz w:val="18"/>
      <w:szCs w:val="18"/>
    </w:rPr>
  </w:style>
  <w:style w:type="paragraph" w:customStyle="1" w:styleId="bullet20">
    <w:name w:val="bullet2"/>
    <w:basedOn w:val="Normal"/>
    <w:rsid w:val="00437580"/>
    <w:pPr>
      <w:widowControl/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sz w:val="22"/>
    </w:rPr>
  </w:style>
  <w:style w:type="paragraph" w:customStyle="1" w:styleId="bullet0">
    <w:name w:val="bullet"/>
    <w:basedOn w:val="Normal"/>
    <w:rsid w:val="00437580"/>
    <w:pPr>
      <w:widowControl/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sz w:val="22"/>
    </w:rPr>
  </w:style>
  <w:style w:type="character" w:customStyle="1" w:styleId="FooterChar">
    <w:name w:val="Footer Char"/>
    <w:aliases w:val="f Char"/>
    <w:basedOn w:val="DefaultParagraphFont"/>
    <w:link w:val="Footer"/>
    <w:locked/>
    <w:rsid w:val="00322C99"/>
  </w:style>
  <w:style w:type="paragraph" w:styleId="ListParagraph">
    <w:name w:val="List Paragraph"/>
    <w:basedOn w:val="Normal"/>
    <w:uiPriority w:val="34"/>
    <w:qFormat/>
    <w:rsid w:val="00016E3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943626"/>
    <w:rPr>
      <w:rFonts w:ascii="Courier New" w:eastAsia="Times New Roman" w:hAnsi="Courier New" w:cs="Courier New" w:hint="default"/>
      <w:sz w:val="22"/>
      <w:szCs w:val="22"/>
    </w:rPr>
  </w:style>
  <w:style w:type="character" w:customStyle="1" w:styleId="apple-converted-space">
    <w:name w:val="apple-converted-space"/>
    <w:basedOn w:val="DefaultParagraphFont"/>
    <w:rsid w:val="00563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75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003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179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172972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350352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870508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19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904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391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605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43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860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411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80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14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35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22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37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51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687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26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66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98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15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33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526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2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9145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132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56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56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ght.acquia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800488\Desktop\evolveRESTAP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evolveRESTAPI</Template>
  <TotalTime>1167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 Template</vt:lpstr>
    </vt:vector>
  </TitlesOfParts>
  <Company>iGATE</Company>
  <LinksUpToDate>false</LinksUpToDate>
  <CharactersWithSpaces>1912</CharactersWithSpaces>
  <SharedDoc>false</SharedDoc>
  <HLinks>
    <vt:vector size="132" baseType="variant"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_Toc408921039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_Toc408921038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_Toc408921037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_Toc408921036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_Toc408921035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_Toc408921034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_Toc408921033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_Toc408921032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_Toc408921031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_Toc408921030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_Toc408921029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_Toc408921028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_Toc408921027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_Toc408921026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_Toc408921025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_Toc408921024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_Toc408921023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_Toc408921022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_Toc408921021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_Toc408921020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_Toc408921019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_Toc408921018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Template</dc:title>
  <dc:subject>User Manual Template</dc:subject>
  <dc:creator>Durgaram Pandiarajan</dc:creator>
  <cp:lastModifiedBy>Rafeel Khan Zafarula Khan</cp:lastModifiedBy>
  <cp:revision>306</cp:revision>
  <cp:lastPrinted>1900-12-31T18:30:00Z</cp:lastPrinted>
  <dcterms:created xsi:type="dcterms:W3CDTF">2015-08-06T13:04:00Z</dcterms:created>
  <dcterms:modified xsi:type="dcterms:W3CDTF">2015-08-12T05:51:00Z</dcterms:modified>
</cp:coreProperties>
</file>